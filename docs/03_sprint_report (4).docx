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16D2B" w:rsidR="0081477F" w:rsidP="00616D2B" w:rsidRDefault="008D1FC7" w14:paraId="35562074" wp14:textId="77777777">
      <w:pPr>
        <w:pStyle w:val="Title"/>
        <w:spacing w:after="160"/>
        <w:jc w:val="center"/>
        <w:rPr>
          <w:b/>
          <w:sz w:val="44"/>
        </w:rPr>
      </w:pPr>
      <w:bookmarkStart w:name="_Hlk73794424" w:id="0"/>
      <w:r>
        <w:rPr>
          <w:b/>
          <w:sz w:val="44"/>
        </w:rPr>
        <w:t>Sprint Report</w:t>
      </w:r>
    </w:p>
    <w:sdt>
      <w:sdtPr>
        <w:id w:val="1544939610"/>
        <w:docPartObj>
          <w:docPartGallery w:val="Table of Contents"/>
          <w:docPartUnique/>
        </w:docPartObj>
        <w:rPr>
          <w:rFonts w:ascii="Calibri" w:hAnsi="Calibri" w:asciiTheme="minorAscii" w:hAnsiTheme="minorAscii"/>
          <w:sz w:val="22"/>
          <w:szCs w:val="22"/>
        </w:rPr>
      </w:sdtPr>
      <w:sdtEndPr>
        <w:rPr>
          <w:rFonts w:ascii="Calibri" w:hAnsi="Calibri" w:asciiTheme="minorAscii" w:hAnsiTheme="minorAscii"/>
          <w:b w:val="1"/>
          <w:bCs w:val="1"/>
          <w:noProof/>
          <w:sz w:val="22"/>
          <w:szCs w:val="22"/>
        </w:rPr>
      </w:sdtEndPr>
      <w:sdtContent>
        <w:p xmlns:wp14="http://schemas.microsoft.com/office/word/2010/wordml" w:rsidR="00044C8C" w:rsidP="000E1749" w:rsidRDefault="00044C8C" w14:paraId="406425CA" wp14:textId="77777777">
          <w:pPr>
            <w:pStyle w:val="TOCHeading"/>
            <w:ind w:left="450"/>
          </w:pPr>
          <w:r>
            <w:t>Cont</w:t>
          </w:r>
          <w:bookmarkStart w:name="_GoBack" w:id="1"/>
          <w:bookmarkEnd w:id="1"/>
          <w:r>
            <w:t>ents</w:t>
          </w:r>
        </w:p>
        <w:p xmlns:wp14="http://schemas.microsoft.com/office/word/2010/wordml" w:rsidR="00497C60" w:rsidRDefault="00044C8C" w14:paraId="1DD1B5EA" wp14:textId="7777777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3351081">
            <w:r w:rsidRPr="0075778F" w:rsidR="00497C60">
              <w:rPr>
                <w:rStyle w:val="Hyperlink"/>
                <w:noProof/>
              </w:rPr>
              <w:t>1</w:t>
            </w:r>
            <w:r w:rsidR="00497C60">
              <w:rPr>
                <w:rFonts w:eastAsiaTheme="minorEastAsia"/>
                <w:noProof/>
              </w:rPr>
              <w:tab/>
            </w:r>
            <w:r w:rsidRPr="0075778F" w:rsidR="00497C60">
              <w:rPr>
                <w:rStyle w:val="Hyperlink"/>
                <w:noProof/>
              </w:rPr>
              <w:t>Document Ownership</w:t>
            </w:r>
            <w:r w:rsidR="00497C60">
              <w:rPr>
                <w:noProof/>
                <w:webHidden/>
              </w:rPr>
              <w:tab/>
            </w:r>
            <w:r w:rsidR="00497C60">
              <w:rPr>
                <w:noProof/>
                <w:webHidden/>
              </w:rPr>
              <w:fldChar w:fldCharType="begin"/>
            </w:r>
            <w:r w:rsidR="00497C60">
              <w:rPr>
                <w:noProof/>
                <w:webHidden/>
              </w:rPr>
              <w:instrText xml:space="preserve"> PAGEREF _Toc183351081 \h </w:instrText>
            </w:r>
            <w:r w:rsidR="00497C60">
              <w:rPr>
                <w:noProof/>
                <w:webHidden/>
              </w:rPr>
            </w:r>
            <w:r w:rsidR="00497C60">
              <w:rPr>
                <w:noProof/>
                <w:webHidden/>
              </w:rPr>
              <w:fldChar w:fldCharType="separate"/>
            </w:r>
            <w:r w:rsidR="00497C60">
              <w:rPr>
                <w:noProof/>
                <w:webHidden/>
              </w:rPr>
              <w:t>1</w:t>
            </w:r>
            <w:r w:rsidR="00497C60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97C60" w:rsidRDefault="00497C60" w14:paraId="67E632D3" wp14:textId="7777777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183351082">
            <w:r w:rsidRPr="0075778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75778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97C60" w:rsidRDefault="00497C60" w14:paraId="33C567A6" wp14:textId="7777777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183351083">
            <w:r w:rsidRPr="0075778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75778F">
              <w:rPr>
                <w:rStyle w:val="Hyperlink"/>
                <w:noProof/>
              </w:rPr>
              <w:t>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97C60" w:rsidRDefault="00497C60" w14:paraId="07A8FC2A" wp14:textId="7777777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183351084">
            <w:r w:rsidRPr="0075778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75778F">
              <w:rPr>
                <w:rStyle w:val="Hyperlink"/>
                <w:noProof/>
              </w:rPr>
              <w:t>Video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44C8C" w:rsidP="006A702E" w:rsidRDefault="00044C8C" w14:paraId="672A6659" wp14:textId="777777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6A511A" w:rsidP="00130E87" w:rsidRDefault="008D1FC7" w14:paraId="55E4E41D" wp14:textId="77777777">
      <w:pPr>
        <w:pStyle w:val="Heading1"/>
      </w:pPr>
      <w:bookmarkStart w:name="_Document_Ownership" w:id="2"/>
      <w:bookmarkStart w:name="_Toc183351081" w:id="3"/>
      <w:bookmarkEnd w:id="2"/>
      <w:r>
        <w:t>Document Ownership</w:t>
      </w:r>
      <w:bookmarkEnd w:id="3"/>
    </w:p>
    <w:p xmlns:wp14="http://schemas.microsoft.com/office/word/2010/wordml" w:rsidRPr="008D1FC7" w:rsidR="008D1FC7" w:rsidP="008D1FC7" w:rsidRDefault="008D1FC7" w14:paraId="481C2757" wp14:textId="77777777">
      <w:pPr>
        <w:spacing w:before="160"/>
      </w:pPr>
      <w:r>
        <w:t xml:space="preserve">This document is contained in your GitHub repository in a folder named </w:t>
      </w:r>
      <w:r>
        <w:rPr>
          <w:i/>
        </w:rPr>
        <w:t>docs</w:t>
      </w:r>
      <w:r>
        <w:t xml:space="preserve">.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xmlns:wp14="http://schemas.microsoft.com/office/word/2010/wordml" w:rsidRPr="004A22EE" w:rsidR="008D1FC7" w:rsidTr="07B008BC" w14:paraId="6A6FBC2C" wp14:textId="77777777">
        <w:tc>
          <w:tcPr>
            <w:tcW w:w="1561" w:type="dxa"/>
            <w:tcMar/>
          </w:tcPr>
          <w:tbl>
            <w:tblPr>
              <w:tblStyle w:val="TableGrid"/>
              <w:tblW w:w="13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Pr="004A22EE" w:rsidR="008D1FC7" w:rsidTr="07B008BC" w14:paraId="7097B7AB" wp14:textId="77777777">
              <w:tc>
                <w:tcPr>
                  <w:tcW w:w="810" w:type="dxa"/>
                  <w:tcMar/>
                </w:tcPr>
                <w:p w:rsidRPr="004A22EE" w:rsidR="008D1FC7" w:rsidP="00285067" w:rsidRDefault="008D1FC7" w14:paraId="1C1DC1D9" wp14:textId="77777777">
                  <w:pPr>
                    <w:tabs>
                      <w:tab w:val="left" w:pos="4665"/>
                    </w:tabs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Team</w:t>
                  </w:r>
                </w:p>
              </w:tc>
              <w:tc>
                <w:tcPr>
                  <w:tcW w:w="535" w:type="dxa"/>
                  <w:tcBorders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0A37501D" wp14:textId="6866DDA2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35A94669">
                    <w:rPr>
                      <w:rFonts w:cs="Calibri" w:cstheme="minorAscii"/>
                    </w:rPr>
                    <w:t>5</w:t>
                  </w:r>
                </w:p>
              </w:tc>
            </w:tr>
          </w:tbl>
          <w:p w:rsidRPr="004A22EE" w:rsidR="008D1FC7" w:rsidP="00285067" w:rsidRDefault="008D1FC7" w14:paraId="5DAB6C7B" wp14:textId="77777777">
            <w:pPr>
              <w:rPr>
                <w:rFonts w:cstheme="minorHAnsi"/>
                <w:sz w:val="24"/>
              </w:rPr>
            </w:pPr>
          </w:p>
        </w:tc>
        <w:tc>
          <w:tcPr>
            <w:tcW w:w="3000" w:type="dxa"/>
            <w:tcMar/>
          </w:tcPr>
          <w:p w:rsidRPr="004A22EE" w:rsidR="008D1FC7" w:rsidP="00285067" w:rsidRDefault="008D1FC7" w14:paraId="34046EE2" wp14:textId="7777777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Team</w:t>
            </w:r>
            <w:r w:rsidRPr="004A22EE">
              <w:rPr>
                <w:rFonts w:cstheme="minorHAnsi"/>
              </w:rPr>
              <w:t xml:space="preserve"> Member Names</w:t>
            </w:r>
          </w:p>
        </w:tc>
        <w:tc>
          <w:tcPr>
            <w:tcW w:w="3474" w:type="dxa"/>
            <w:tcMar/>
          </w:tcPr>
          <w:p w:rsidRPr="004A22EE" w:rsidR="008D1FC7" w:rsidP="00285067" w:rsidRDefault="008D1FC7" w14:paraId="02EB378F" wp14:textId="77777777">
            <w:pPr>
              <w:rPr>
                <w:rFonts w:cstheme="minorHAnsi"/>
                <w:sz w:val="24"/>
              </w:rPr>
            </w:pPr>
          </w:p>
        </w:tc>
      </w:tr>
      <w:tr xmlns:wp14="http://schemas.microsoft.com/office/word/2010/wordml" w:rsidRPr="004A22EE" w:rsidR="008D1FC7" w:rsidTr="07B008BC" w14:paraId="0BEB8425" wp14:textId="77777777">
        <w:tc>
          <w:tcPr>
            <w:tcW w:w="1561" w:type="dxa"/>
            <w:tcMar/>
          </w:tcPr>
          <w:p w:rsidRPr="004A22EE" w:rsidR="008D1FC7" w:rsidP="00285067" w:rsidRDefault="008D1FC7" w14:paraId="6A05A809" wp14:textId="77777777">
            <w:pPr>
              <w:rPr>
                <w:rFonts w:cstheme="minorHAnsi"/>
                <w:sz w:val="24"/>
              </w:rPr>
            </w:pPr>
          </w:p>
        </w:tc>
        <w:tc>
          <w:tcPr>
            <w:tcW w:w="3000" w:type="dxa"/>
            <w:tcMar/>
          </w:tcPr>
          <w:tbl>
            <w:tblPr>
              <w:tblStyle w:val="TableGrid"/>
              <w:tblW w:w="278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Pr="004A22EE" w:rsidR="008D1FC7" w:rsidTr="07B008BC" w14:paraId="0135CBF0" wp14:textId="77777777">
              <w:tc>
                <w:tcPr>
                  <w:tcW w:w="438" w:type="dxa"/>
                  <w:tcMar/>
                </w:tcPr>
                <w:p w:rsidRPr="004A22EE" w:rsidR="008D1FC7" w:rsidP="00285067" w:rsidRDefault="008D1FC7" w14:paraId="21FA6016" wp14:textId="77777777">
                  <w:pPr>
                    <w:tabs>
                      <w:tab w:val="left" w:pos="4665"/>
                    </w:tabs>
                    <w:rPr>
                      <w:rFonts w:cstheme="minorHAnsi"/>
                    </w:rPr>
                  </w:pPr>
                  <w:r w:rsidRPr="004A22EE">
                    <w:rPr>
                      <w:rFonts w:cstheme="minorHAnsi"/>
                    </w:rPr>
                    <w:t>1.</w:t>
                  </w:r>
                </w:p>
              </w:tc>
              <w:tc>
                <w:tcPr>
                  <w:tcW w:w="2346" w:type="dxa"/>
                  <w:tcBorders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5A39BBE3" wp14:textId="01BF0517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26C114F4">
                    <w:rPr>
                      <w:rFonts w:cs="Calibri" w:cstheme="minorAscii"/>
                    </w:rPr>
                    <w:t>Kathleen Mock</w:t>
                  </w:r>
                </w:p>
              </w:tc>
            </w:tr>
            <w:tr w:rsidRPr="004A22EE" w:rsidR="008D1FC7" w:rsidTr="07B008BC" w14:paraId="47886996" wp14:textId="77777777">
              <w:tc>
                <w:tcPr>
                  <w:tcW w:w="438" w:type="dxa"/>
                  <w:tcMar/>
                </w:tcPr>
                <w:p w:rsidRPr="004A22EE" w:rsidR="008D1FC7" w:rsidP="00285067" w:rsidRDefault="008D1FC7" w14:paraId="41BD3FC6" wp14:textId="77777777">
                  <w:pPr>
                    <w:tabs>
                      <w:tab w:val="left" w:pos="4665"/>
                    </w:tabs>
                    <w:rPr>
                      <w:rFonts w:cstheme="minorHAnsi"/>
                    </w:rPr>
                  </w:pPr>
                  <w:r w:rsidRPr="004A22EE">
                    <w:rPr>
                      <w:rFonts w:cstheme="minorHAnsi"/>
                    </w:rPr>
                    <w:t>2.</w:t>
                  </w:r>
                </w:p>
              </w:tc>
              <w:tc>
                <w:tcPr>
                  <w:tcW w:w="2346" w:type="dxa"/>
                  <w:tcBorders>
                    <w:top w:val="single" w:color="auto" w:sz="4" w:space="0"/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41C8F396" wp14:textId="5A0379F9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4BD618E5">
                    <w:rPr>
                      <w:rFonts w:cs="Calibri" w:cstheme="minorAscii"/>
                    </w:rPr>
                    <w:t xml:space="preserve">Christian </w:t>
                  </w:r>
                  <w:r w:rsidRPr="07B008BC" w:rsidR="7EE63FA1">
                    <w:rPr>
                      <w:rFonts w:cs="Calibri" w:cstheme="minorAscii"/>
                    </w:rPr>
                    <w:t>McCambridge</w:t>
                  </w:r>
                </w:p>
              </w:tc>
            </w:tr>
          </w:tbl>
          <w:p w:rsidRPr="004A22EE" w:rsidR="008D1FC7" w:rsidP="00285067" w:rsidRDefault="008D1FC7" w14:paraId="72A3D3EC" wp14:textId="77777777">
            <w:pPr>
              <w:tabs>
                <w:tab w:val="left" w:pos="4665"/>
              </w:tabs>
              <w:rPr>
                <w:rFonts w:cstheme="minorHAnsi"/>
              </w:rPr>
            </w:pPr>
          </w:p>
        </w:tc>
        <w:tc>
          <w:tcPr>
            <w:tcW w:w="3474" w:type="dxa"/>
            <w:tcMar/>
          </w:tcPr>
          <w:tbl>
            <w:tblPr>
              <w:tblStyle w:val="TableGrid"/>
              <w:tblW w:w="278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Pr="004A22EE" w:rsidR="008D1FC7" w:rsidTr="07B008BC" w14:paraId="1F75A9DD" wp14:textId="77777777">
              <w:tc>
                <w:tcPr>
                  <w:tcW w:w="438" w:type="dxa"/>
                  <w:tcMar/>
                </w:tcPr>
                <w:p w:rsidRPr="004A22EE" w:rsidR="008D1FC7" w:rsidP="00285067" w:rsidRDefault="008D1FC7" w14:paraId="41B07F09" wp14:textId="77777777">
                  <w:pPr>
                    <w:tabs>
                      <w:tab w:val="left" w:pos="4665"/>
                    </w:tabs>
                    <w:rPr>
                      <w:rFonts w:cstheme="minorHAnsi"/>
                    </w:rPr>
                  </w:pPr>
                  <w:r w:rsidRPr="004A22EE">
                    <w:rPr>
                      <w:rFonts w:cstheme="minorHAnsi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0D0B940D" wp14:textId="23D601AC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69536C48">
                    <w:rPr>
                      <w:rFonts w:cs="Calibri" w:cstheme="minorAscii"/>
                    </w:rPr>
                    <w:t>Miguel Uriostigue</w:t>
                  </w:r>
                </w:p>
              </w:tc>
            </w:tr>
            <w:tr w:rsidRPr="004A22EE" w:rsidR="008D1FC7" w:rsidTr="07B008BC" w14:paraId="0F9ABB3F" wp14:textId="77777777">
              <w:tc>
                <w:tcPr>
                  <w:tcW w:w="438" w:type="dxa"/>
                  <w:tcMar/>
                </w:tcPr>
                <w:p w:rsidRPr="004A22EE" w:rsidR="008D1FC7" w:rsidP="00285067" w:rsidRDefault="008D1FC7" w14:paraId="5EECEDAA" wp14:textId="77777777">
                  <w:pPr>
                    <w:tabs>
                      <w:tab w:val="left" w:pos="4665"/>
                    </w:tabs>
                    <w:rPr>
                      <w:rFonts w:cstheme="minorHAnsi"/>
                    </w:rPr>
                  </w:pPr>
                  <w:r w:rsidRPr="004A22EE">
                    <w:rPr>
                      <w:rFonts w:cstheme="minorHAnsi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color="auto" w:sz="4" w:space="0"/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0E27B00A" wp14:textId="3A75B550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2CA1AE0F">
                    <w:rPr>
                      <w:rFonts w:cs="Calibri" w:cstheme="minorAscii"/>
                    </w:rPr>
                    <w:t>William Adair</w:t>
                  </w:r>
                </w:p>
              </w:tc>
            </w:tr>
            <w:tr w:rsidRPr="004A22EE" w:rsidR="008D1FC7" w:rsidTr="07B008BC" w14:paraId="56C72689" wp14:textId="77777777">
              <w:tc>
                <w:tcPr>
                  <w:tcW w:w="438" w:type="dxa"/>
                  <w:tcMar/>
                </w:tcPr>
                <w:p w:rsidRPr="004A22EE" w:rsidR="008D1FC7" w:rsidP="00285067" w:rsidRDefault="008D1FC7" w14:paraId="3127FDAC" wp14:textId="77777777">
                  <w:pPr>
                    <w:tabs>
                      <w:tab w:val="left" w:pos="4665"/>
                    </w:tabs>
                    <w:rPr>
                      <w:rFonts w:cstheme="minorHAnsi"/>
                    </w:rPr>
                  </w:pPr>
                  <w:r w:rsidRPr="004A22EE">
                    <w:rPr>
                      <w:rFonts w:cstheme="minorHAnsi"/>
                    </w:rPr>
                    <w:t>5.</w:t>
                  </w:r>
                </w:p>
              </w:tc>
              <w:tc>
                <w:tcPr>
                  <w:tcW w:w="2346" w:type="dxa"/>
                  <w:tcBorders>
                    <w:top w:val="single" w:color="auto" w:sz="4" w:space="0"/>
                    <w:bottom w:val="single" w:color="auto" w:sz="4" w:space="0"/>
                  </w:tcBorders>
                  <w:tcMar/>
                </w:tcPr>
                <w:p w:rsidRPr="004A22EE" w:rsidR="008D1FC7" w:rsidP="07B008BC" w:rsidRDefault="008D1FC7" w14:paraId="60061E4C" wp14:textId="2C1E7E3B">
                  <w:pPr>
                    <w:tabs>
                      <w:tab w:val="left" w:pos="4665"/>
                    </w:tabs>
                    <w:rPr>
                      <w:rFonts w:cs="Calibri" w:cstheme="minorAscii"/>
                    </w:rPr>
                  </w:pPr>
                  <w:r w:rsidRPr="07B008BC" w:rsidR="39E8CC28">
                    <w:rPr>
                      <w:rFonts w:cs="Calibri" w:cstheme="minorAscii"/>
                    </w:rPr>
                    <w:t>Carl Hamer</w:t>
                  </w:r>
                </w:p>
              </w:tc>
            </w:tr>
          </w:tbl>
          <w:p w:rsidRPr="004A22EE" w:rsidR="008D1FC7" w:rsidP="00285067" w:rsidRDefault="008D1FC7" w14:paraId="44EAFD9C" wp14:textId="77777777">
            <w:pPr>
              <w:tabs>
                <w:tab w:val="left" w:pos="4665"/>
              </w:tabs>
              <w:rPr>
                <w:rFonts w:cstheme="minorHAnsi"/>
              </w:rPr>
            </w:pPr>
          </w:p>
        </w:tc>
      </w:tr>
    </w:tbl>
    <w:p xmlns:wp14="http://schemas.microsoft.com/office/word/2010/wordml" w:rsidR="00130E87" w:rsidP="00130E87" w:rsidRDefault="00130E87" w14:paraId="4CE8145A" wp14:textId="77777777">
      <w:pPr>
        <w:spacing w:before="160"/>
      </w:pPr>
      <w:bookmarkStart w:name="_Toc108703027" w:id="4"/>
      <w:r>
        <w:t xml:space="preserve">Video Link(s) (See </w:t>
      </w:r>
      <w:hyperlink w:history="1" w:anchor="_Video_Demo">
        <w:r w:rsidRPr="00130E87">
          <w:rPr>
            <w:rStyle w:val="Hyperlink"/>
          </w:rPr>
          <w:t>Se</w:t>
        </w:r>
        <w:r w:rsidRPr="00130E87">
          <w:rPr>
            <w:rStyle w:val="Hyperlink"/>
          </w:rPr>
          <w:t>c</w:t>
        </w:r>
        <w:r w:rsidRPr="00130E87">
          <w:rPr>
            <w:rStyle w:val="Hyperlink"/>
          </w:rPr>
          <w:t>t</w:t>
        </w:r>
        <w:r w:rsidRPr="00130E87">
          <w:rPr>
            <w:rStyle w:val="Hyperlink"/>
          </w:rPr>
          <w:t>i</w:t>
        </w:r>
        <w:r w:rsidRPr="00130E87">
          <w:rPr>
            <w:rStyle w:val="Hyperlink"/>
          </w:rPr>
          <w:t>on</w:t>
        </w:r>
        <w:r w:rsidR="00484A66">
          <w:rPr>
            <w:rStyle w:val="Hyperlink"/>
          </w:rPr>
          <w:t xml:space="preserve"> 4</w:t>
        </w:r>
      </w:hyperlink>
      <w:r>
        <w:t>):</w:t>
      </w:r>
    </w:p>
    <w:tbl>
      <w:tblPr>
        <w:tblStyle w:val="TableGrid"/>
        <w:tblW w:w="0" w:type="auto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746"/>
      </w:tblGrid>
      <w:tr xmlns:wp14="http://schemas.microsoft.com/office/word/2010/wordml" w:rsidRPr="006C69C6" w:rsidR="00130E87" w:rsidTr="799AAF23" w14:paraId="4B94D5A5" wp14:textId="77777777">
        <w:tc>
          <w:tcPr>
            <w:tcW w:w="9746" w:type="dxa"/>
            <w:tcBorders>
              <w:bottom w:val="single" w:color="auto" w:sz="4" w:space="0"/>
            </w:tcBorders>
            <w:tcMar/>
          </w:tcPr>
          <w:p w:rsidRPr="006C69C6" w:rsidR="00130E87" w:rsidP="799AAF23" w:rsidRDefault="00130E87" w14:paraId="33319BA0" wp14:textId="6F063F3B">
            <w:pPr>
              <w:spacing w:before="240" w:beforeAutospacing="off" w:after="240" w:afterAutospacing="off"/>
            </w:pPr>
            <w:hyperlink r:id="Rc49511e2bea349ea">
              <w:r w:rsidRPr="799AAF23" w:rsidR="2566CBC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valdostaedu-my.sharepoint.com/personal/wcadair_valdosta_edu/_layouts/15/AccessDenied.aspx?Source=https%3A%2F%2Fvaldostaedu-my%2Esharepoint%2Ecom%2Fpersonal%2Fwcadair_valdosta_edu%2FDocuments%2FSoftware%20Engineering%20Project%2Emp4%3Fct%3D1733936847622%26or%3DOWA-NT-Mail%26cid%3D3a7f0d8f-bc76-c4f3-7ee3-b3fc838cf57a%26nav%3DeyJyZWZlcnJhbEluZm8iOnsicmVmZXJyYWxBcHAiOiJPbmVEcml2ZUZvckJ1c2luZXNzIiwicmVmZXJyYWxBcHBQbGF0Zm9ybSI6IldlYiIsInJlZmVycmFsTW9kZSI6InZpZXciLCJyZWZlcnJhbFZpZXciOiJNeUZpbGVzTGlua0NvcHkifX0&amp;correlation=d78d6ca1-a0b2-7000-3b0f-1b500a652d83&amp;Type=item&amp;name=4cb62aca-0cea-450a-8df3-68c5740a4fd1&amp;listItemId=14&amp;listItemUniqueId=3f436c76-31cf-40fb-8f6f-1ae2a0daf8c4</w:t>
              </w:r>
            </w:hyperlink>
          </w:p>
          <w:p w:rsidRPr="006C69C6" w:rsidR="00130E87" w:rsidP="799AAF23" w:rsidRDefault="00130E87" w14:paraId="3DEEC669" wp14:textId="75AF510C">
            <w:pPr>
              <w:rPr>
                <w:rFonts w:cs="Calibri" w:cstheme="minorAscii"/>
              </w:rPr>
            </w:pPr>
          </w:p>
        </w:tc>
      </w:tr>
    </w:tbl>
    <w:p xmlns:wp14="http://schemas.microsoft.com/office/word/2010/wordml" w:rsidR="00130E87" w:rsidP="00130E87" w:rsidRDefault="00130E87" w14:paraId="3656B9AB" wp14:textId="77777777"/>
    <w:p xmlns:wp14="http://schemas.microsoft.com/office/word/2010/wordml" w:rsidR="00A069F4" w:rsidP="00130E87" w:rsidRDefault="008D1FC7" w14:paraId="5322B233" wp14:textId="77777777">
      <w:pPr>
        <w:pStyle w:val="Heading1"/>
      </w:pPr>
      <w:bookmarkStart w:name="_Toc183351082" w:id="5"/>
      <w:bookmarkEnd w:id="4"/>
      <w:r>
        <w:t>Class Diagram</w:t>
      </w:r>
      <w:bookmarkEnd w:id="5"/>
    </w:p>
    <w:tbl>
      <w:tblPr>
        <w:tblStyle w:val="TableGrid"/>
        <w:tblW w:w="1079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5"/>
      </w:tblGrid>
      <w:tr xmlns:wp14="http://schemas.microsoft.com/office/word/2010/wordml" w:rsidRPr="00C01235" w:rsidR="008D1FC7" w:rsidTr="008D1FC7" w14:paraId="24E80C68" wp14:textId="77777777">
        <w:tc>
          <w:tcPr>
            <w:tcW w:w="10795" w:type="dxa"/>
            <w:shd w:val="clear" w:color="auto" w:fill="F2F2F2" w:themeFill="background1" w:themeFillShade="F2"/>
          </w:tcPr>
          <w:p w:rsidRPr="00C01235" w:rsidR="008D1FC7" w:rsidP="00285067" w:rsidRDefault="008D1FC7" w14:paraId="2A3AB60E" wp14:textId="77777777">
            <w:pPr>
              <w:rPr>
                <w:rFonts w:cstheme="minorHAnsi"/>
                <w:b/>
                <w:szCs w:val="22"/>
              </w:rPr>
            </w:pPr>
            <w:bookmarkStart w:name="_Hlk114572698" w:id="6"/>
            <w:r w:rsidRPr="00C01235">
              <w:rPr>
                <w:rFonts w:cstheme="minorHAnsi"/>
                <w:b/>
                <w:szCs w:val="22"/>
              </w:rPr>
              <w:t>Deliverable</w:t>
            </w:r>
          </w:p>
          <w:p w:rsidR="00C24FFB" w:rsidP="00285067" w:rsidRDefault="008D1FC7" w14:paraId="21C30579" wp14:textId="77777777">
            <w:pPr>
              <w:spacing w:before="160"/>
              <w:rPr>
                <w:rFonts w:cstheme="minorHAnsi"/>
                <w:szCs w:val="22"/>
              </w:rPr>
            </w:pPr>
            <w:r w:rsidRPr="00C01235">
              <w:rPr>
                <w:rFonts w:cstheme="minorHAnsi"/>
                <w:szCs w:val="22"/>
              </w:rPr>
              <w:t xml:space="preserve">At the </w:t>
            </w:r>
            <w:r w:rsidRPr="00DA43D7">
              <w:rPr>
                <w:rFonts w:cstheme="minorHAnsi"/>
                <w:szCs w:val="22"/>
              </w:rPr>
              <w:t>conclusion</w:t>
            </w:r>
            <w:r w:rsidRPr="00C01235">
              <w:rPr>
                <w:rFonts w:cstheme="minorHAnsi"/>
                <w:szCs w:val="22"/>
              </w:rPr>
              <w:t xml:space="preserve"> of this sprint</w:t>
            </w:r>
            <w:r w:rsidR="00C24FFB">
              <w:rPr>
                <w:rFonts w:cstheme="minorHAnsi"/>
                <w:szCs w:val="22"/>
              </w:rPr>
              <w:t>:</w:t>
            </w:r>
          </w:p>
          <w:p w:rsidR="00C24FFB" w:rsidP="00C24FFB" w:rsidRDefault="00C24FFB" w14:paraId="3666D5A0" wp14:textId="77777777">
            <w:pPr>
              <w:pStyle w:val="ListParagraph"/>
              <w:numPr>
                <w:ilvl w:val="0"/>
                <w:numId w:val="23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C24FFB">
              <w:rPr>
                <w:rFonts w:cstheme="minorHAnsi"/>
              </w:rPr>
              <w:t xml:space="preserve">rite a narrative explaining your overall design including how you implemented MVC. This should be accompanied by </w:t>
            </w:r>
            <w:r w:rsidRPr="00C24FFB" w:rsidR="008D1FC7">
              <w:rPr>
                <w:rFonts w:cstheme="minorHAnsi"/>
              </w:rPr>
              <w:t>a</w:t>
            </w:r>
            <w:r w:rsidRPr="00C24FFB" w:rsidR="009371F1">
              <w:rPr>
                <w:rFonts w:cstheme="minorHAnsi"/>
              </w:rPr>
              <w:t>t least one</w:t>
            </w:r>
            <w:r w:rsidRPr="00C24FFB" w:rsidR="008D1FC7">
              <w:rPr>
                <w:rFonts w:cstheme="minorHAnsi"/>
              </w:rPr>
              <w:t xml:space="preserve"> </w:t>
            </w:r>
            <w:r w:rsidRPr="00C24FFB">
              <w:rPr>
                <w:rFonts w:cstheme="minorHAnsi"/>
              </w:rPr>
              <w:t xml:space="preserve">accurately drawn </w:t>
            </w:r>
            <w:r w:rsidRPr="00C24FFB" w:rsidR="008D1FC7">
              <w:rPr>
                <w:rFonts w:cstheme="minorHAnsi"/>
              </w:rPr>
              <w:t xml:space="preserve">class diagram. You can make multiple diagrams at different levels of granularity. </w:t>
            </w:r>
          </w:p>
          <w:p w:rsidR="00C24FFB" w:rsidP="00C24FFB" w:rsidRDefault="008D1FC7" w14:paraId="764A4FC2" wp14:textId="77777777">
            <w:pPr>
              <w:pStyle w:val="ListParagraph"/>
              <w:numPr>
                <w:ilvl w:val="0"/>
                <w:numId w:val="23"/>
              </w:numPr>
              <w:spacing w:before="160"/>
              <w:rPr>
                <w:rFonts w:cstheme="minorHAnsi"/>
              </w:rPr>
            </w:pPr>
            <w:r w:rsidRPr="00C24FFB">
              <w:rPr>
                <w:rFonts w:cstheme="minorHAnsi"/>
                <w:b/>
              </w:rPr>
              <w:t>The diagram</w:t>
            </w:r>
            <w:r w:rsidR="00C24FFB">
              <w:rPr>
                <w:rFonts w:cstheme="minorHAnsi"/>
                <w:b/>
              </w:rPr>
              <w:t>(s)</w:t>
            </w:r>
            <w:r w:rsidRPr="00C24FFB">
              <w:rPr>
                <w:rFonts w:cstheme="minorHAnsi"/>
                <w:b/>
              </w:rPr>
              <w:t xml:space="preserve"> should be included </w:t>
            </w:r>
            <w:r w:rsidRPr="00C24FFB">
              <w:rPr>
                <w:rFonts w:cstheme="minorHAnsi"/>
                <w:b/>
                <w:u w:val="single"/>
              </w:rPr>
              <w:t>in this document</w:t>
            </w:r>
            <w:r w:rsidRPr="00C24FFB">
              <w:rPr>
                <w:rFonts w:cstheme="minorHAnsi"/>
                <w:b/>
              </w:rPr>
              <w:t>.</w:t>
            </w:r>
            <w:r w:rsidRPr="00C24FFB">
              <w:rPr>
                <w:rFonts w:cstheme="minorHAnsi"/>
              </w:rPr>
              <w:t xml:space="preserve"> The diagram(s) must be readable. </w:t>
            </w:r>
          </w:p>
          <w:p w:rsidRPr="00C24FFB" w:rsidR="008D1FC7" w:rsidP="00C24FFB" w:rsidRDefault="00C24FFB" w14:paraId="4B95F74F" wp14:textId="77777777">
            <w:pPr>
              <w:pStyle w:val="ListParagraph"/>
              <w:numPr>
                <w:ilvl w:val="0"/>
                <w:numId w:val="23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C24FFB" w:rsidR="008D1FC7">
              <w:rPr>
                <w:rFonts w:cstheme="minorHAnsi"/>
              </w:rPr>
              <w:t>he diagram</w:t>
            </w:r>
            <w:r>
              <w:rPr>
                <w:rFonts w:cstheme="minorHAnsi"/>
              </w:rPr>
              <w:t>(s) should also be</w:t>
            </w:r>
            <w:r w:rsidRPr="00C24FFB" w:rsidR="008D1FC7">
              <w:rPr>
                <w:rFonts w:cstheme="minorHAnsi"/>
              </w:rPr>
              <w:t xml:space="preserve"> saved as image files (jpg or </w:t>
            </w:r>
            <w:proofErr w:type="spellStart"/>
            <w:r w:rsidRPr="00C24FFB" w:rsidR="008D1FC7">
              <w:rPr>
                <w:rFonts w:cstheme="minorHAnsi"/>
              </w:rPr>
              <w:t>png</w:t>
            </w:r>
            <w:proofErr w:type="spellEnd"/>
            <w:r>
              <w:rPr>
                <w:rFonts w:cstheme="minorHAnsi"/>
              </w:rPr>
              <w:t xml:space="preserve"> only</w:t>
            </w:r>
            <w:r w:rsidRPr="00C24FFB" w:rsidR="008D1FC7">
              <w:rPr>
                <w:rFonts w:cstheme="minorHAnsi"/>
              </w:rPr>
              <w:t xml:space="preserve">) in your </w:t>
            </w:r>
            <w:proofErr w:type="gramStart"/>
            <w:r w:rsidRPr="00C24FFB" w:rsidR="008D1FC7">
              <w:rPr>
                <w:rFonts w:cstheme="minorHAnsi"/>
                <w:i/>
              </w:rPr>
              <w:t>docs</w:t>
            </w:r>
            <w:proofErr w:type="gramEnd"/>
            <w:r w:rsidRPr="00C24FFB" w:rsidR="008D1FC7">
              <w:rPr>
                <w:rFonts w:cstheme="minorHAnsi"/>
              </w:rPr>
              <w:t xml:space="preserve"> folder on GitHub.</w:t>
            </w:r>
          </w:p>
        </w:tc>
      </w:tr>
    </w:tbl>
    <w:bookmarkEnd w:id="6"/>
    <w:p xmlns:wp14="http://schemas.microsoft.com/office/word/2010/wordml" w:rsidR="009371F1" w:rsidP="009371F1" w:rsidRDefault="009371F1" w14:paraId="591884C5" wp14:textId="77777777">
      <w:pPr>
        <w:spacing w:before="160"/>
      </w:pPr>
      <w:r w:rsidR="009371F1">
        <w:rPr/>
        <w:t>&lt;&lt;&lt;</w:t>
      </w:r>
      <w:r w:rsidR="00484A66">
        <w:rPr/>
        <w:t>N</w:t>
      </w:r>
      <w:r w:rsidR="009371F1">
        <w:rPr/>
        <w:t>arrative go</w:t>
      </w:r>
      <w:r w:rsidR="00484A66">
        <w:rPr/>
        <w:t xml:space="preserve">es here, followed by diagrams. Diagrams should be full page, each on a separate page. Turn the page landscape if </w:t>
      </w:r>
      <w:r w:rsidR="00484A66">
        <w:rPr/>
        <w:t>appropriate</w:t>
      </w:r>
      <w:r w:rsidR="00484A66">
        <w:rPr/>
        <w:t xml:space="preserve">. </w:t>
      </w:r>
      <w:r w:rsidR="009371F1">
        <w:rPr/>
        <w:t>&gt;&gt;&gt;</w:t>
      </w:r>
    </w:p>
    <w:p w:rsidR="2F0E23AB" w:rsidP="799AAF23" w:rsidRDefault="2F0E23AB" w14:paraId="20F276B4" w14:textId="3BA4CBB7">
      <w:pPr>
        <w:spacing w:before="160"/>
      </w:pPr>
      <w:r w:rsidR="2F0E23AB">
        <w:rPr/>
        <w:t xml:space="preserve">Narrative: </w:t>
      </w:r>
      <w:r w:rsidR="0A527C73">
        <w:rPr/>
        <w:t xml:space="preserve">For several classes, we used controller classes and manager classes. </w:t>
      </w:r>
      <w:r w:rsidR="5BDC08DC">
        <w:rPr/>
        <w:t xml:space="preserve">When the user changes information in the system such as pressing a button to </w:t>
      </w:r>
      <w:r w:rsidR="5BDC08DC">
        <w:rPr/>
        <w:t>submit</w:t>
      </w:r>
      <w:r w:rsidR="5BDC08DC">
        <w:rPr/>
        <w:t xml:space="preserve"> information, the controller class </w:t>
      </w:r>
      <w:r w:rsidR="5BDC08DC">
        <w:rPr/>
        <w:t>modifies</w:t>
      </w:r>
      <w:r w:rsidR="5BDC08DC">
        <w:rPr/>
        <w:t xml:space="preserve"> both the model classes and GUI</w:t>
      </w:r>
      <w:r w:rsidR="2265BA98">
        <w:rPr/>
        <w:t xml:space="preserve">, rather than the model class modifying the GUI directly. </w:t>
      </w:r>
    </w:p>
    <w:p w:rsidR="0A527C73" w:rsidP="799AAF23" w:rsidRDefault="0A527C73" w14:paraId="2E8EFF55" w14:textId="602D3E61">
      <w:pPr>
        <w:pStyle w:val="Normal"/>
        <w:spacing w:before="160"/>
      </w:pPr>
      <w:r w:rsidR="0A527C73">
        <w:drawing>
          <wp:inline wp14:editId="0CF290E0" wp14:anchorId="2B84851F">
            <wp:extent cx="6858000" cy="4229100"/>
            <wp:effectExtent l="0" t="0" r="0" b="0"/>
            <wp:docPr id="835115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5115123" name=""/>
                    <pic:cNvPicPr/>
                  </pic:nvPicPr>
                  <pic:blipFill>
                    <a:blip xmlns:r="http://schemas.openxmlformats.org/officeDocument/2006/relationships" r:embed="rId1210884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AAF23" w:rsidP="799AAF23" w:rsidRDefault="799AAF23" w14:paraId="3AB94BD5" w14:textId="066C930F">
      <w:pPr>
        <w:spacing w:before="160"/>
      </w:pPr>
    </w:p>
    <w:p xmlns:wp14="http://schemas.microsoft.com/office/word/2010/wordml" w:rsidR="009371F1" w:rsidP="009371F1" w:rsidRDefault="009371F1" w14:paraId="4F26C601" wp14:textId="77777777">
      <w:pPr>
        <w:pStyle w:val="Heading1"/>
      </w:pPr>
      <w:bookmarkStart w:name="_Toc183351083" w:id="7"/>
      <w:r>
        <w:t>Data Persistence</w:t>
      </w:r>
      <w:bookmarkEnd w:id="7"/>
    </w:p>
    <w:tbl>
      <w:tblPr>
        <w:tblStyle w:val="TableGrid"/>
        <w:tblW w:w="1079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5"/>
      </w:tblGrid>
      <w:tr xmlns:wp14="http://schemas.microsoft.com/office/word/2010/wordml" w:rsidRPr="00C01235" w:rsidR="009371F1" w:rsidTr="00975257" w14:paraId="00B718C9" wp14:textId="77777777">
        <w:tc>
          <w:tcPr>
            <w:tcW w:w="10795" w:type="dxa"/>
            <w:shd w:val="clear" w:color="auto" w:fill="F2F2F2" w:themeFill="background1" w:themeFillShade="F2"/>
          </w:tcPr>
          <w:p w:rsidRPr="00C01235" w:rsidR="009371F1" w:rsidP="00975257" w:rsidRDefault="009371F1" w14:paraId="07312269" wp14:textId="77777777">
            <w:pPr>
              <w:rPr>
                <w:rFonts w:cstheme="minorHAnsi"/>
                <w:b/>
                <w:szCs w:val="22"/>
              </w:rPr>
            </w:pPr>
            <w:r w:rsidRPr="00C01235">
              <w:rPr>
                <w:rFonts w:cstheme="minorHAnsi"/>
                <w:b/>
                <w:szCs w:val="22"/>
              </w:rPr>
              <w:t>Deliverable</w:t>
            </w:r>
          </w:p>
          <w:p w:rsidR="00C24FFB" w:rsidP="00975257" w:rsidRDefault="009371F1" w14:paraId="165B6C60" wp14:textId="77777777">
            <w:pPr>
              <w:spacing w:before="160"/>
              <w:rPr>
                <w:rFonts w:cstheme="minorHAnsi"/>
                <w:szCs w:val="22"/>
              </w:rPr>
            </w:pPr>
            <w:r w:rsidRPr="00C01235">
              <w:rPr>
                <w:rFonts w:cstheme="minorHAnsi"/>
                <w:szCs w:val="22"/>
              </w:rPr>
              <w:t xml:space="preserve">At the </w:t>
            </w:r>
            <w:r w:rsidRPr="00DA43D7">
              <w:rPr>
                <w:rFonts w:cstheme="minorHAnsi"/>
                <w:szCs w:val="22"/>
              </w:rPr>
              <w:t>conclusion</w:t>
            </w:r>
            <w:r w:rsidRPr="00C01235">
              <w:rPr>
                <w:rFonts w:cstheme="minorHAnsi"/>
                <w:szCs w:val="22"/>
              </w:rPr>
              <w:t xml:space="preserve"> of this sprint, </w:t>
            </w:r>
            <w:r>
              <w:rPr>
                <w:rFonts w:cstheme="minorHAnsi"/>
                <w:szCs w:val="22"/>
              </w:rPr>
              <w:t>write a brief narrative explaining</w:t>
            </w:r>
            <w:r w:rsidR="00C24FFB">
              <w:rPr>
                <w:rFonts w:cstheme="minorHAnsi"/>
                <w:szCs w:val="22"/>
              </w:rPr>
              <w:t xml:space="preserve">: </w:t>
            </w:r>
          </w:p>
          <w:p w:rsidRPr="00C24FFB" w:rsidR="00C24FFB" w:rsidP="00C24FFB" w:rsidRDefault="00C24FFB" w14:paraId="25982E37" wp14:textId="77777777">
            <w:pPr>
              <w:pStyle w:val="ListParagraph"/>
              <w:numPr>
                <w:ilvl w:val="0"/>
                <w:numId w:val="24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C24FFB">
              <w:rPr>
                <w:rFonts w:cstheme="minorHAnsi"/>
              </w:rPr>
              <w:t xml:space="preserve">ow you went about data persistence, classes involved, </w:t>
            </w:r>
            <w:r w:rsidRPr="00C24FFB">
              <w:rPr>
                <w:rFonts w:cstheme="minorHAnsi"/>
                <w:i/>
              </w:rPr>
              <w:t>etc.</w:t>
            </w:r>
            <w:r w:rsidRPr="00C24FFB">
              <w:rPr>
                <w:rFonts w:cstheme="minorHAnsi"/>
              </w:rPr>
              <w:t xml:space="preserve"> </w:t>
            </w:r>
          </w:p>
          <w:p w:rsidRPr="00C24FFB" w:rsidR="009371F1" w:rsidP="00C24FFB" w:rsidRDefault="00C24FFB" w14:paraId="500FC164" wp14:textId="77777777">
            <w:pPr>
              <w:pStyle w:val="ListParagraph"/>
              <w:numPr>
                <w:ilvl w:val="0"/>
                <w:numId w:val="24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C24FFB" w:rsidR="009371F1">
              <w:rPr>
                <w:rFonts w:cstheme="minorHAnsi"/>
              </w:rPr>
              <w:t>he format of data file(s) used for data persistence</w:t>
            </w:r>
            <w:r w:rsidRPr="00C24FFB">
              <w:rPr>
                <w:rFonts w:cstheme="minorHAnsi"/>
              </w:rPr>
              <w:t xml:space="preserve">, including a </w:t>
            </w:r>
            <w:r w:rsidRPr="00C24FFB" w:rsidR="009371F1">
              <w:rPr>
                <w:rFonts w:cstheme="minorHAnsi"/>
              </w:rPr>
              <w:t>brief example of each file.</w:t>
            </w:r>
          </w:p>
        </w:tc>
      </w:tr>
    </w:tbl>
    <w:p xmlns:wp14="http://schemas.microsoft.com/office/word/2010/wordml" w:rsidR="009371F1" w:rsidP="009371F1" w:rsidRDefault="009371F1" w14:paraId="1E40BAD9" wp14:textId="77777777">
      <w:pPr>
        <w:spacing w:before="160"/>
      </w:pPr>
      <w:r w:rsidR="009371F1">
        <w:rPr/>
        <w:t>&lt;&lt;&lt;Example files and narrative go here&gt;&gt;&gt;</w:t>
      </w:r>
    </w:p>
    <w:p w:rsidR="2438DE95" w:rsidP="799AAF23" w:rsidRDefault="2438DE95" w14:paraId="2BEDDB34" w14:textId="136BBCB8">
      <w:pPr>
        <w:spacing w:before="160"/>
      </w:pPr>
      <w:r w:rsidR="2438DE95">
        <w:rPr/>
        <w:t>Narrative: When the application is first run, the user sees a login page. After the user logs into the system,</w:t>
      </w:r>
      <w:r w:rsidR="28B00F0C">
        <w:rPr/>
        <w:t xml:space="preserve"> the application reads in </w:t>
      </w:r>
      <w:r w:rsidR="4323BCD5">
        <w:rPr/>
        <w:t xml:space="preserve">data by using the </w:t>
      </w:r>
      <w:r w:rsidR="2FAA49BE">
        <w:rPr/>
        <w:t xml:space="preserve">auction controller and </w:t>
      </w:r>
      <w:r w:rsidR="4323BCD5">
        <w:rPr/>
        <w:t>file manager class</w:t>
      </w:r>
      <w:r w:rsidR="42A26942">
        <w:rPr/>
        <w:t xml:space="preserve">. </w:t>
      </w:r>
      <w:r w:rsidR="42A26942">
        <w:rPr/>
        <w:t>File</w:t>
      </w:r>
      <w:r w:rsidR="42A26942">
        <w:rPr/>
        <w:t xml:space="preserve"> manager </w:t>
      </w:r>
      <w:r w:rsidR="42A26942">
        <w:rPr/>
        <w:t>reads through</w:t>
      </w:r>
      <w:r w:rsidR="42A26942">
        <w:rPr/>
        <w:t xml:space="preserve"> </w:t>
      </w:r>
      <w:r w:rsidR="3B0025E2">
        <w:rPr/>
        <w:t>a text file</w:t>
      </w:r>
      <w:r w:rsidR="42A26942">
        <w:rPr/>
        <w:t xml:space="preserve"> initially created when a valid auction is saved for the first time</w:t>
      </w:r>
      <w:r w:rsidR="1A5D9984">
        <w:rPr/>
        <w:t>.</w:t>
      </w:r>
      <w:r w:rsidR="1DB55A04">
        <w:rPr/>
        <w:t xml:space="preserve"> </w:t>
      </w:r>
      <w:r w:rsidR="1DB55A04">
        <w:rPr/>
        <w:t>Subsequent</w:t>
      </w:r>
      <w:r w:rsidR="1DB55A04">
        <w:rPr/>
        <w:t xml:space="preserve"> saved valid auctions are appended to this text file. A separate text file is created for the first time when a bid is </w:t>
      </w:r>
      <w:r w:rsidR="5389B895">
        <w:rPr/>
        <w:t>submitted</w:t>
      </w:r>
      <w:r w:rsidR="1DB55A04">
        <w:rPr/>
        <w:t xml:space="preserve"> for an auction.</w:t>
      </w:r>
      <w:r w:rsidR="5EFAC173">
        <w:rPr/>
        <w:t xml:space="preserve"> </w:t>
      </w:r>
      <w:r w:rsidR="526CEC2E">
        <w:rPr/>
        <w:t xml:space="preserve">The bids saved on this text file are linked to the auction as it saves the item ID of the auction that was bid on. </w:t>
      </w:r>
      <w:r w:rsidR="693ACFEA">
        <w:rPr/>
        <w:t>File</w:t>
      </w:r>
      <w:r w:rsidR="693ACFEA">
        <w:rPr/>
        <w:t xml:space="preserve"> manager initially loops through the list with the entries for auctions</w:t>
      </w:r>
      <w:r w:rsidR="16CD64E6">
        <w:rPr/>
        <w:t xml:space="preserve">. When all the information is pulled such as auction name, ID, username, etc., an Auction </w:t>
      </w:r>
      <w:r w:rsidR="2F1EC2AE">
        <w:rPr/>
        <w:t>is created, then the file manager loops through the bid list to find all the bids matching the ID for the newly created Auction</w:t>
      </w:r>
      <w:r w:rsidR="633402B7">
        <w:rPr/>
        <w:t>, adding it to the a</w:t>
      </w:r>
      <w:r w:rsidR="4E679B18">
        <w:rPr/>
        <w:t xml:space="preserve">uction’s </w:t>
      </w:r>
      <w:r w:rsidR="4E679B18">
        <w:rPr/>
        <w:t>BidManager</w:t>
      </w:r>
      <w:r w:rsidR="2F1EC2AE">
        <w:rPr/>
        <w:t xml:space="preserve">. This auction is then </w:t>
      </w:r>
      <w:r w:rsidR="1C70F3E7">
        <w:rPr/>
        <w:t xml:space="preserve">added </w:t>
      </w:r>
      <w:r w:rsidR="2F1EC2AE">
        <w:rPr/>
        <w:t>to an AuctionManager</w:t>
      </w:r>
      <w:r w:rsidR="5A2BD1A6">
        <w:rPr/>
        <w:t>.</w:t>
      </w:r>
      <w:r w:rsidR="16B3DBB8">
        <w:rPr/>
        <w:t xml:space="preserve"> </w:t>
      </w:r>
      <w:r w:rsidR="16B3DBB8">
        <w:rPr/>
        <w:t>AuctionController</w:t>
      </w:r>
      <w:r w:rsidR="16B3DBB8">
        <w:rPr/>
        <w:t xml:space="preserve"> is the class that calls for </w:t>
      </w:r>
      <w:r w:rsidR="538E24CB">
        <w:rPr/>
        <w:t xml:space="preserve">file </w:t>
      </w:r>
      <w:r w:rsidR="538E24CB">
        <w:rPr/>
        <w:t>manager</w:t>
      </w:r>
      <w:r w:rsidR="538E24CB">
        <w:rPr/>
        <w:t xml:space="preserve"> to read in data so that the system can display and interact </w:t>
      </w:r>
      <w:r w:rsidR="2BE6DABC">
        <w:rPr/>
        <w:t>with it in Main.</w:t>
      </w:r>
      <w:r w:rsidR="23CDD9A1">
        <w:rPr/>
        <w:t xml:space="preserve"> </w:t>
      </w:r>
    </w:p>
    <w:p w:rsidR="3B05E46D" w:rsidP="799AAF23" w:rsidRDefault="3B05E46D" w14:paraId="12EB3811" w14:textId="0F343F79">
      <w:pPr>
        <w:spacing w:before="160"/>
      </w:pPr>
      <w:r w:rsidR="3B05E46D">
        <w:rPr/>
        <w:t xml:space="preserve">When </w:t>
      </w:r>
      <w:r w:rsidR="3B05E46D">
        <w:rPr/>
        <w:t>application</w:t>
      </w:r>
      <w:r w:rsidR="3B05E46D">
        <w:rPr/>
        <w:t xml:space="preserve"> is run, users can log in or create an account to log in. When an account is created, their username, password, and user type </w:t>
      </w:r>
      <w:r w:rsidR="6EC28B83">
        <w:rPr/>
        <w:t xml:space="preserve">that they selected </w:t>
      </w:r>
      <w:r w:rsidR="6EC28B83">
        <w:rPr/>
        <w:t>is</w:t>
      </w:r>
      <w:r w:rsidR="6EC28B83">
        <w:rPr/>
        <w:t xml:space="preserve"> saved by </w:t>
      </w:r>
      <w:r w:rsidR="6EC28B83">
        <w:rPr/>
        <w:t>file</w:t>
      </w:r>
      <w:r w:rsidR="6EC28B83">
        <w:rPr/>
        <w:t xml:space="preserve"> manager to a text file. When logging into accounts, </w:t>
      </w:r>
      <w:r w:rsidR="6EC28B83">
        <w:rPr/>
        <w:t>file</w:t>
      </w:r>
      <w:r w:rsidR="6EC28B83">
        <w:rPr/>
        <w:t xml:space="preserve"> manager r</w:t>
      </w:r>
      <w:r w:rsidR="05F37608">
        <w:rPr/>
        <w:t>eads in the data for the user information</w:t>
      </w:r>
      <w:r w:rsidR="33D40B76">
        <w:rPr/>
        <w:t xml:space="preserve"> and the system checks to see if what the user has input as values match the values listed in the data. If there is a match, </w:t>
      </w:r>
      <w:r w:rsidR="33D40B76">
        <w:rPr/>
        <w:t>user</w:t>
      </w:r>
      <w:r w:rsidR="33D40B76">
        <w:rPr/>
        <w:t xml:space="preserve"> can log into their account. </w:t>
      </w:r>
    </w:p>
    <w:p w:rsidR="7001DEF3" w:rsidP="799AAF23" w:rsidRDefault="7001DEF3" w14:paraId="1802E81D" w14:textId="2BF36D2A">
      <w:pPr>
        <w:pStyle w:val="Normal"/>
        <w:spacing w:before="160"/>
      </w:pPr>
      <w:r w:rsidR="7001DEF3">
        <w:rPr/>
        <w:t xml:space="preserve">System admin data for </w:t>
      </w:r>
      <w:r w:rsidR="19678A76">
        <w:rPr/>
        <w:t xml:space="preserve">buyers premium and sellers commission is also saved in a text file by file manager when system admin presses save. </w:t>
      </w:r>
      <w:r w:rsidR="1F818FAB">
        <w:rPr/>
        <w:t>When system admin logs bac</w:t>
      </w:r>
      <w:r w:rsidR="3756DE26">
        <w:rPr/>
        <w:t>k in, file manager reads the system admin data which is displayed on the page.</w:t>
      </w:r>
      <w:r w:rsidR="564F1F35">
        <w:rPr/>
        <w:t xml:space="preserve"> </w:t>
      </w:r>
      <w:r w:rsidR="015E407E">
        <w:rPr/>
        <w:t xml:space="preserve">When changes are made to the </w:t>
      </w:r>
      <w:r w:rsidR="015E407E">
        <w:rPr/>
        <w:t>buyers</w:t>
      </w:r>
      <w:r w:rsidR="015E407E">
        <w:rPr/>
        <w:t xml:space="preserve"> premium and sellers commission, </w:t>
      </w:r>
      <w:r w:rsidR="3E8F3A31">
        <w:rPr/>
        <w:t>the data in the file is edited by file manager.</w:t>
      </w:r>
    </w:p>
    <w:p w:rsidR="799AAF23" w:rsidP="799AAF23" w:rsidRDefault="799AAF23" w14:paraId="63783CA1" w14:textId="63094F8D">
      <w:pPr>
        <w:spacing w:before="160"/>
      </w:pPr>
    </w:p>
    <w:p w:rsidR="23CDD9A1" w:rsidP="799AAF23" w:rsidRDefault="23CDD9A1" w14:paraId="2DD2D0D4" w14:textId="305BBF49">
      <w:pPr>
        <w:spacing w:before="160"/>
      </w:pPr>
      <w:r w:rsidR="23CDD9A1">
        <w:rPr/>
        <w:t xml:space="preserve">Example of </w:t>
      </w:r>
      <w:r w:rsidR="01442873">
        <w:rPr/>
        <w:t>admin_data.txt:</w:t>
      </w:r>
    </w:p>
    <w:p w:rsidR="01442873" w:rsidP="799AAF23" w:rsidRDefault="01442873" w14:paraId="5F34B4CA" w14:textId="4505AA13">
      <w:pPr>
        <w:spacing w:before="160"/>
      </w:pPr>
      <w:r w:rsidR="01442873">
        <w:rPr/>
        <w:t>Categories</w:t>
      </w:r>
      <w:r>
        <w:br/>
      </w:r>
      <w:r w:rsidR="01442873">
        <w:rPr/>
        <w:t>- shoes</w:t>
      </w:r>
      <w:r>
        <w:br/>
      </w:r>
      <w:r w:rsidR="01442873">
        <w:rPr/>
        <w:t>- pants</w:t>
      </w:r>
      <w:r>
        <w:br/>
      </w:r>
      <w:r w:rsidR="01442873">
        <w:rPr/>
        <w:t>- shirts</w:t>
      </w:r>
      <w:r>
        <w:br/>
      </w:r>
      <w:r>
        <w:br/>
      </w:r>
      <w:r w:rsidR="01442873">
        <w:rPr/>
        <w:t>Seller Commission: 30.0</w:t>
      </w:r>
      <w:r>
        <w:br/>
      </w:r>
      <w:r w:rsidR="01442873">
        <w:rPr/>
        <w:t>Buyer Premium: 29.0</w:t>
      </w:r>
    </w:p>
    <w:p w:rsidR="799AAF23" w:rsidP="799AAF23" w:rsidRDefault="799AAF23" w14:paraId="34DB6E49" w14:textId="2110B8BE">
      <w:pPr>
        <w:spacing w:before="160"/>
      </w:pPr>
    </w:p>
    <w:p w:rsidR="01442873" w:rsidP="799AAF23" w:rsidRDefault="01442873" w14:paraId="363E64DE" w14:textId="2CC9427E">
      <w:pPr>
        <w:spacing w:before="160"/>
      </w:pPr>
      <w:r w:rsidR="01442873">
        <w:rPr/>
        <w:t xml:space="preserve">Example of </w:t>
      </w:r>
      <w:r w:rsidR="01442873">
        <w:rPr/>
        <w:t>credentials_txt</w:t>
      </w:r>
      <w:r w:rsidR="01442873">
        <w:rPr/>
        <w:t>:</w:t>
      </w:r>
    </w:p>
    <w:p w:rsidR="3C9C361C" w:rsidP="799AAF23" w:rsidRDefault="3C9C361C" w14:paraId="1CECC732" w14:textId="6EA09173">
      <w:pPr>
        <w:spacing w:before="160"/>
      </w:pPr>
      <w:r w:rsidR="3C9C361C">
        <w:rPr/>
        <w:t>system:admin:System</w:t>
      </w:r>
      <w:r w:rsidR="3C9C361C">
        <w:rPr/>
        <w:t xml:space="preserve"> Admin</w:t>
      </w:r>
      <w:r>
        <w:br/>
      </w:r>
      <w:r w:rsidR="3C9C361C">
        <w:rPr/>
        <w:t>alice32:</w:t>
      </w:r>
      <w:r w:rsidR="3C9C361C">
        <w:rPr/>
        <w:t>test:Registered</w:t>
      </w:r>
      <w:r w:rsidR="3C9C361C">
        <w:rPr/>
        <w:t xml:space="preserve"> User</w:t>
      </w:r>
      <w:r>
        <w:br/>
      </w:r>
      <w:r w:rsidR="3C9C361C">
        <w:rPr/>
        <w:t>gr90:</w:t>
      </w:r>
      <w:r w:rsidR="3C9C361C">
        <w:rPr/>
        <w:t>test:Registered</w:t>
      </w:r>
      <w:r w:rsidR="3C9C361C">
        <w:rPr/>
        <w:t xml:space="preserve"> User</w:t>
      </w:r>
      <w:r>
        <w:br/>
      </w:r>
      <w:r w:rsidR="3C9C361C">
        <w:rPr/>
        <w:t>amy:test:Registered User</w:t>
      </w:r>
      <w:r>
        <w:br/>
      </w:r>
      <w:r w:rsidR="3C9C361C">
        <w:rPr/>
        <w:t>josh:test:User</w:t>
      </w:r>
    </w:p>
    <w:p w:rsidR="799AAF23" w:rsidP="799AAF23" w:rsidRDefault="799AAF23" w14:paraId="59BEFF1D" w14:textId="558D592D">
      <w:pPr>
        <w:spacing w:before="160"/>
      </w:pPr>
    </w:p>
    <w:p w:rsidR="0FA7C8A7" w:rsidP="799AAF23" w:rsidRDefault="0FA7C8A7" w14:paraId="04C8E78E" w14:textId="4FA746C7">
      <w:pPr>
        <w:spacing w:before="160"/>
      </w:pPr>
      <w:r w:rsidR="0FA7C8A7">
        <w:rPr/>
        <w:t>Example of registered_user_data.txt:</w:t>
      </w:r>
    </w:p>
    <w:p w:rsidR="0FA7C8A7" w:rsidP="799AAF23" w:rsidRDefault="0FA7C8A7" w14:paraId="5E3AE0CB" w14:textId="77461C95">
      <w:pPr>
        <w:spacing w:before="160"/>
      </w:pPr>
      <w:r w:rsidR="0FA7C8A7">
        <w:rPr/>
        <w:t>alice32: ID: 1, Name: basketball, Start date: 2024-12-03, start time: 21:21:21, End date: 2024-12-12, end time: 10:00:30, BIN: $10, active: true</w:t>
      </w:r>
      <w:r>
        <w:br/>
      </w:r>
      <w:r w:rsidR="0FA7C8A7">
        <w:rPr/>
        <w:t>alice32: ID: 2, Name: baseball, Start date: 2024-12-01, start time: 22:22:22, End date: 2024-12-11, end time: 10:00:10, BIN: $0, active: true</w:t>
      </w:r>
      <w:r>
        <w:br/>
      </w:r>
      <w:r w:rsidR="0FA7C8A7">
        <w:rPr/>
        <w:t>gr90: ID: 3, Name: book, Start date: 2024-12-02, start time: 21:21:21, End date: 2024-12-20, end time: 21:21:21, BIN: $30, active: true</w:t>
      </w:r>
    </w:p>
    <w:p w:rsidR="799AAF23" w:rsidP="799AAF23" w:rsidRDefault="799AAF23" w14:paraId="6AF286A7" w14:textId="235690AC">
      <w:pPr>
        <w:spacing w:before="160"/>
      </w:pPr>
    </w:p>
    <w:p w:rsidR="799AAF23" w:rsidP="799AAF23" w:rsidRDefault="799AAF23" w14:paraId="2078DB1C" w14:textId="4579E911">
      <w:pPr>
        <w:spacing w:before="160"/>
      </w:pPr>
    </w:p>
    <w:p w:rsidR="799AAF23" w:rsidP="799AAF23" w:rsidRDefault="799AAF23" w14:paraId="0A9353F0" w14:textId="21ACA07F">
      <w:pPr>
        <w:spacing w:before="160"/>
      </w:pPr>
    </w:p>
    <w:p w:rsidR="0FA7C8A7" w:rsidP="799AAF23" w:rsidRDefault="0FA7C8A7" w14:paraId="09738A7F" w14:textId="5FFDF328">
      <w:pPr>
        <w:spacing w:before="160"/>
      </w:pPr>
      <w:r w:rsidR="0FA7C8A7">
        <w:rPr/>
        <w:t>Example of bid_info.txt</w:t>
      </w:r>
    </w:p>
    <w:p w:rsidR="0FA7C8A7" w:rsidP="799AAF23" w:rsidRDefault="0FA7C8A7" w14:paraId="2ECDC141" w14:textId="05DA580A">
      <w:pPr>
        <w:spacing w:before="160"/>
      </w:pPr>
      <w:r w:rsidR="0FA7C8A7">
        <w:rPr/>
        <w:t>Item ID: 1, bid amount: $5.00, date: 2024-12-11, time: 10:30:41, user: gr90</w:t>
      </w:r>
      <w:r>
        <w:br/>
      </w:r>
      <w:r w:rsidR="0FA7C8A7">
        <w:rPr/>
        <w:t>Item ID: 1, bid amount: $6.00, date: 2024-12-11, time: 10:31:10, user: amy</w:t>
      </w:r>
      <w:r>
        <w:br/>
      </w:r>
      <w:r w:rsidR="0FA7C8A7">
        <w:rPr/>
        <w:t>Item ID: 3, bid amount: $15.00, date: 2024-12-11, time: 10:31:20, user: amy</w:t>
      </w:r>
    </w:p>
    <w:p w:rsidR="799AAF23" w:rsidP="799AAF23" w:rsidRDefault="799AAF23" w14:paraId="4996C8A2" w14:textId="56E3321B">
      <w:pPr>
        <w:spacing w:before="160"/>
      </w:pPr>
    </w:p>
    <w:p w:rsidR="799AAF23" w:rsidP="799AAF23" w:rsidRDefault="799AAF23" w14:paraId="22B5C6CC" w14:textId="3F550A6D">
      <w:pPr>
        <w:spacing w:before="160"/>
      </w:pPr>
    </w:p>
    <w:p w:rsidR="799AAF23" w:rsidP="799AAF23" w:rsidRDefault="799AAF23" w14:paraId="5DE6C22D" w14:textId="00CE9AD9">
      <w:pPr>
        <w:spacing w:before="160"/>
      </w:pPr>
    </w:p>
    <w:p w:rsidR="799AAF23" w:rsidP="799AAF23" w:rsidRDefault="799AAF23" w14:paraId="4B03859E" w14:textId="50A574BA">
      <w:pPr>
        <w:spacing w:before="160"/>
      </w:pPr>
    </w:p>
    <w:p xmlns:wp14="http://schemas.microsoft.com/office/word/2010/wordml" w:rsidR="00484A66" w:rsidRDefault="00484A66" w14:paraId="45FB0818" wp14:textId="77777777">
      <w:pPr>
        <w:spacing w:line="259" w:lineRule="auto"/>
        <w:jc w:val="left"/>
        <w:rPr>
          <w:rFonts w:asciiTheme="majorHAnsi" w:hAnsiTheme="majorHAnsi" w:eastAsiaTheme="majorEastAsia" w:cstheme="majorBidi"/>
          <w:b/>
          <w:sz w:val="26"/>
          <w:szCs w:val="32"/>
        </w:rPr>
      </w:pPr>
      <w:bookmarkStart w:name="_Video_Demo" w:id="8"/>
      <w:bookmarkEnd w:id="0"/>
      <w:bookmarkEnd w:id="8"/>
      <w:r>
        <w:br w:type="page"/>
      </w:r>
    </w:p>
    <w:p xmlns:wp14="http://schemas.microsoft.com/office/word/2010/wordml" w:rsidRPr="00CD2C3E" w:rsidR="00130E87" w:rsidP="00130E87" w:rsidRDefault="00130E87" w14:paraId="7540F1BE" wp14:textId="77777777">
      <w:pPr>
        <w:pStyle w:val="Heading1"/>
      </w:pPr>
      <w:bookmarkStart w:name="_Toc183351084" w:id="9"/>
      <w:r>
        <w:t>Video Demo</w:t>
      </w:r>
      <w:bookmarkEnd w:id="9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30"/>
      </w:tblGrid>
      <w:tr xmlns:wp14="http://schemas.microsoft.com/office/word/2010/wordml" w:rsidR="00130E87" w:rsidTr="006A4C2D" w14:paraId="6CEAE6F8" wp14:textId="77777777">
        <w:tc>
          <w:tcPr>
            <w:tcW w:w="10430" w:type="dxa"/>
            <w:shd w:val="clear" w:color="auto" w:fill="F2F2F2" w:themeFill="background1" w:themeFillShade="F2"/>
          </w:tcPr>
          <w:p w:rsidRPr="00FA7162" w:rsidR="00130E87" w:rsidP="006A4C2D" w:rsidRDefault="00130E87" w14:paraId="79BB0E2E" wp14:textId="77777777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Deliverable</w:t>
            </w:r>
          </w:p>
          <w:p w:rsidR="0031520E" w:rsidP="006A4C2D" w:rsidRDefault="00805C32" w14:paraId="0305F296" wp14:textId="77777777">
            <w:p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When your project is complete, c</w:t>
            </w:r>
            <w:r w:rsidRPr="006C69C6" w:rsidR="00130E87">
              <w:rPr>
                <w:rFonts w:cstheme="minorHAnsi"/>
              </w:rPr>
              <w:t>reate a video</w:t>
            </w:r>
            <w:r w:rsidR="00130E87">
              <w:rPr>
                <w:rFonts w:cstheme="minorHAnsi"/>
              </w:rPr>
              <w:t xml:space="preserve"> that demo’s your User Stories</w:t>
            </w:r>
            <w:r w:rsidRPr="006C69C6" w:rsidR="00130E87">
              <w:rPr>
                <w:rFonts w:cstheme="minorHAnsi"/>
              </w:rPr>
              <w:t xml:space="preserve"> and p</w:t>
            </w:r>
            <w:r w:rsidR="00130E87">
              <w:rPr>
                <w:rFonts w:cstheme="minorHAnsi"/>
              </w:rPr>
              <w:t>rovide</w:t>
            </w:r>
            <w:r w:rsidRPr="006C69C6" w:rsidR="00130E87">
              <w:rPr>
                <w:rFonts w:cstheme="minorHAnsi"/>
              </w:rPr>
              <w:t xml:space="preserve"> the link </w:t>
            </w:r>
            <w:r w:rsidR="0031520E">
              <w:rPr>
                <w:rFonts w:cstheme="minorHAnsi"/>
              </w:rPr>
              <w:t xml:space="preserve">in </w:t>
            </w:r>
            <w:hyperlink w:history="1" w:anchor="_Document_Ownership">
              <w:r w:rsidRPr="0031520E" w:rsidR="0031520E">
                <w:rPr>
                  <w:rStyle w:val="Hyperlink"/>
                  <w:rFonts w:cstheme="minorHAnsi"/>
                </w:rPr>
                <w:t>S</w:t>
              </w:r>
              <w:r w:rsidRPr="0031520E" w:rsidR="0031520E">
                <w:rPr>
                  <w:rStyle w:val="Hyperlink"/>
                  <w:rFonts w:cstheme="minorHAnsi"/>
                </w:rPr>
                <w:t>e</w:t>
              </w:r>
              <w:r w:rsidRPr="0031520E" w:rsidR="0031520E">
                <w:rPr>
                  <w:rStyle w:val="Hyperlink"/>
                  <w:rFonts w:cstheme="minorHAnsi"/>
                </w:rPr>
                <w:t>ction 1</w:t>
              </w:r>
            </w:hyperlink>
            <w:r w:rsidRPr="006C69C6" w:rsidR="00130E87">
              <w:rPr>
                <w:rFonts w:cstheme="minorHAnsi"/>
              </w:rPr>
              <w:t>.</w:t>
            </w:r>
            <w:r w:rsidR="0031520E">
              <w:rPr>
                <w:rFonts w:cstheme="minorHAnsi"/>
              </w:rPr>
              <w:t xml:space="preserve"> Requirements:</w:t>
            </w:r>
          </w:p>
          <w:p w:rsidRPr="0031520E" w:rsidR="0031520E" w:rsidP="0031520E" w:rsidRDefault="0031520E" w14:paraId="0B183924" wp14:textId="77777777">
            <w:pPr>
              <w:pStyle w:val="ListParagraph"/>
              <w:numPr>
                <w:ilvl w:val="0"/>
                <w:numId w:val="18"/>
              </w:numPr>
              <w:spacing w:before="160"/>
              <w:rPr>
                <w:rFonts w:cstheme="minorHAnsi"/>
              </w:rPr>
            </w:pPr>
            <w:r w:rsidRPr="0031520E">
              <w:rPr>
                <w:rFonts w:cstheme="minorHAnsi"/>
              </w:rPr>
              <w:t xml:space="preserve">You can make a single video, or, if needed, 2 or 3. </w:t>
            </w:r>
            <w:r w:rsidRPr="0031520E" w:rsidR="00130E87">
              <w:rPr>
                <w:rFonts w:cstheme="minorHAnsi"/>
              </w:rPr>
              <w:t xml:space="preserve"> </w:t>
            </w:r>
          </w:p>
          <w:p w:rsidRPr="0031520E" w:rsidR="0031520E" w:rsidP="0031520E" w:rsidRDefault="0031520E" w14:paraId="1FDFD544" wp14:textId="77777777">
            <w:pPr>
              <w:pStyle w:val="ListParagraph"/>
              <w:numPr>
                <w:ilvl w:val="0"/>
                <w:numId w:val="18"/>
              </w:numPr>
              <w:spacing w:before="160"/>
              <w:rPr>
                <w:rFonts w:cstheme="minorHAnsi"/>
              </w:rPr>
            </w:pPr>
            <w:r w:rsidRPr="0031520E">
              <w:rPr>
                <w:rFonts w:cstheme="minorHAnsi"/>
              </w:rPr>
              <w:t xml:space="preserve">The total length should be </w:t>
            </w:r>
            <w:r>
              <w:rPr>
                <w:rFonts w:cstheme="minorHAnsi"/>
              </w:rPr>
              <w:t>whatever is needed to accomplish the agenda below.</w:t>
            </w:r>
          </w:p>
          <w:p w:rsidRPr="0031520E" w:rsidR="0031520E" w:rsidP="0031520E" w:rsidRDefault="00130E87" w14:paraId="13F53D02" wp14:textId="77777777">
            <w:pPr>
              <w:pStyle w:val="ListParagraph"/>
              <w:numPr>
                <w:ilvl w:val="0"/>
                <w:numId w:val="18"/>
              </w:numPr>
              <w:spacing w:before="160"/>
              <w:rPr>
                <w:rFonts w:cstheme="minorHAnsi"/>
              </w:rPr>
            </w:pPr>
            <w:r w:rsidRPr="0031520E">
              <w:rPr>
                <w:rFonts w:cstheme="minorHAnsi"/>
              </w:rPr>
              <w:t xml:space="preserve">Preferably, post your video(s) on </w:t>
            </w:r>
            <w:r w:rsidRPr="0031520E" w:rsidR="0031520E">
              <w:rPr>
                <w:rFonts w:cstheme="minorHAnsi"/>
              </w:rPr>
              <w:t>YouTube</w:t>
            </w:r>
            <w:r w:rsidRPr="0031520E">
              <w:rPr>
                <w:rFonts w:cstheme="minorHAnsi"/>
              </w:rPr>
              <w:t xml:space="preserve">. </w:t>
            </w:r>
          </w:p>
          <w:p w:rsidRPr="0031520E" w:rsidR="0031520E" w:rsidP="0031520E" w:rsidRDefault="0031520E" w14:paraId="4F16FDF9" wp14:textId="77777777">
            <w:pPr>
              <w:pStyle w:val="ListParagraph"/>
              <w:numPr>
                <w:ilvl w:val="0"/>
                <w:numId w:val="18"/>
              </w:numPr>
              <w:spacing w:before="160"/>
              <w:rPr>
                <w:rFonts w:cstheme="minorHAnsi"/>
              </w:rPr>
            </w:pPr>
            <w:r w:rsidRPr="0031520E">
              <w:rPr>
                <w:rFonts w:cstheme="minorHAnsi"/>
              </w:rPr>
              <w:t>Agenda:</w:t>
            </w:r>
          </w:p>
          <w:p w:rsidR="00805C32" w:rsidP="00805C32" w:rsidRDefault="0031520E" w14:paraId="725AEA64" wp14:textId="77777777">
            <w:pPr>
              <w:pStyle w:val="ListParagraph"/>
              <w:numPr>
                <w:ilvl w:val="0"/>
                <w:numId w:val="19"/>
              </w:numPr>
              <w:spacing w:before="160"/>
              <w:rPr>
                <w:rFonts w:cstheme="minorHAnsi"/>
              </w:rPr>
            </w:pPr>
            <w:r w:rsidRPr="0031520E">
              <w:rPr>
                <w:rFonts w:cstheme="minorHAnsi"/>
              </w:rPr>
              <w:t>Explain your design. You should use class diagrams sized so that the relevant portions fill as much of the screen as possible.</w:t>
            </w:r>
            <w:r w:rsidR="00805C32">
              <w:rPr>
                <w:rFonts w:cstheme="minorHAnsi"/>
              </w:rPr>
              <w:t xml:space="preserve"> As part of this, explain how your design implements MVC.</w:t>
            </w:r>
          </w:p>
          <w:p w:rsidR="009B6B57" w:rsidP="00805C32" w:rsidRDefault="009B6B57" w14:paraId="2D5C4F1B" wp14:textId="77777777">
            <w:pPr>
              <w:pStyle w:val="ListParagraph"/>
              <w:numPr>
                <w:ilvl w:val="0"/>
                <w:numId w:val="19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 xml:space="preserve">Choose one User Story and </w:t>
            </w:r>
            <w:r w:rsidR="00D9467D">
              <w:rPr>
                <w:rFonts w:cstheme="minorHAnsi"/>
              </w:rPr>
              <w:t xml:space="preserve">step through the code as if it were being executed. You’ll start by showing the code where the appropriate event handler responds to the user. Next, to whatever it calls, </w:t>
            </w:r>
            <w:proofErr w:type="spellStart"/>
            <w:r w:rsidR="00D9467D">
              <w:rPr>
                <w:rFonts w:cstheme="minorHAnsi"/>
              </w:rPr>
              <w:t>etc</w:t>
            </w:r>
            <w:proofErr w:type="spellEnd"/>
            <w:r w:rsidR="00D9467D">
              <w:rPr>
                <w:rFonts w:cstheme="minorHAnsi"/>
              </w:rPr>
              <w:t>, explaining as you go.</w:t>
            </w:r>
          </w:p>
          <w:p w:rsidR="00484A66" w:rsidP="00805C32" w:rsidRDefault="00484A66" w14:paraId="1E96EC39" wp14:textId="77777777">
            <w:pPr>
              <w:pStyle w:val="ListParagraph"/>
              <w:numPr>
                <w:ilvl w:val="0"/>
                <w:numId w:val="19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Explain how you handled data persistence showing code and data files.</w:t>
            </w:r>
          </w:p>
          <w:p w:rsidRPr="00805C32" w:rsidR="00484A66" w:rsidP="00805C32" w:rsidRDefault="00484A66" w14:paraId="4A071EFB" wp14:textId="77777777">
            <w:pPr>
              <w:pStyle w:val="ListParagraph"/>
              <w:numPr>
                <w:ilvl w:val="0"/>
                <w:numId w:val="19"/>
              </w:numPr>
              <w:spacing w:before="160"/>
              <w:rPr>
                <w:rFonts w:cstheme="minorHAnsi"/>
              </w:rPr>
            </w:pPr>
            <w:r>
              <w:rPr>
                <w:rFonts w:cstheme="minorHAnsi"/>
              </w:rPr>
              <w:t>Explain how you implemented the ability to start and stop time (User Stories 14 &amp; 15) showing code.</w:t>
            </w:r>
          </w:p>
          <w:p w:rsidRPr="0031520E" w:rsidR="0031520E" w:rsidP="0031520E" w:rsidRDefault="00130E87" w14:paraId="125018EA" wp14:textId="77777777">
            <w:pPr>
              <w:pStyle w:val="ListParagraph"/>
              <w:numPr>
                <w:ilvl w:val="0"/>
                <w:numId w:val="19"/>
              </w:numPr>
              <w:spacing w:before="160"/>
              <w:rPr>
                <w:szCs w:val="22"/>
              </w:rPr>
            </w:pPr>
            <w:r w:rsidRPr="0031520E">
              <w:rPr>
                <w:rFonts w:cstheme="minorHAnsi"/>
              </w:rPr>
              <w:t xml:space="preserve">For each </w:t>
            </w:r>
            <w:r w:rsidR="00484A66">
              <w:rPr>
                <w:rFonts w:cstheme="minorHAnsi"/>
              </w:rPr>
              <w:t xml:space="preserve">completed </w:t>
            </w:r>
            <w:r w:rsidRPr="0031520E">
              <w:rPr>
                <w:rFonts w:cstheme="minorHAnsi"/>
              </w:rPr>
              <w:t>User Story</w:t>
            </w:r>
            <w:r w:rsidR="0031520E">
              <w:rPr>
                <w:rFonts w:cstheme="minorHAnsi"/>
              </w:rPr>
              <w:t>:</w:t>
            </w:r>
            <w:r w:rsidRPr="0031520E">
              <w:rPr>
                <w:rFonts w:cstheme="minorHAnsi"/>
              </w:rPr>
              <w:t xml:space="preserve"> </w:t>
            </w:r>
          </w:p>
          <w:p w:rsidRPr="0031520E" w:rsidR="0031520E" w:rsidP="0031520E" w:rsidRDefault="0031520E" w14:paraId="39BF213D" wp14:textId="77777777">
            <w:pPr>
              <w:pStyle w:val="ListParagraph"/>
              <w:numPr>
                <w:ilvl w:val="0"/>
                <w:numId w:val="20"/>
              </w:numPr>
              <w:spacing w:before="160"/>
              <w:ind w:left="1508"/>
              <w:rPr>
                <w:szCs w:val="22"/>
              </w:rPr>
            </w:pPr>
            <w:r>
              <w:rPr>
                <w:rFonts w:cstheme="minorHAnsi"/>
              </w:rPr>
              <w:t>S</w:t>
            </w:r>
            <w:r w:rsidRPr="0031520E" w:rsidR="00130E87">
              <w:rPr>
                <w:rFonts w:cstheme="minorHAnsi"/>
              </w:rPr>
              <w:t>tate the number of the User Story, and then state the User Story itself</w:t>
            </w:r>
            <w:r>
              <w:rPr>
                <w:rFonts w:cstheme="minorHAnsi"/>
              </w:rPr>
              <w:t>.</w:t>
            </w:r>
          </w:p>
          <w:p w:rsidRPr="0031520E" w:rsidR="00130E87" w:rsidP="0031520E" w:rsidRDefault="0031520E" w14:paraId="76C7332F" wp14:textId="77777777">
            <w:pPr>
              <w:pStyle w:val="ListParagraph"/>
              <w:numPr>
                <w:ilvl w:val="0"/>
                <w:numId w:val="20"/>
              </w:numPr>
              <w:spacing w:before="160"/>
              <w:ind w:left="1508"/>
              <w:rPr>
                <w:szCs w:val="22"/>
              </w:rPr>
            </w:pPr>
            <w:r>
              <w:rPr>
                <w:rFonts w:cstheme="minorHAnsi"/>
              </w:rPr>
              <w:t>D</w:t>
            </w:r>
            <w:r w:rsidRPr="0031520E" w:rsidR="00130E87">
              <w:rPr>
                <w:rFonts w:cstheme="minorHAnsi"/>
              </w:rPr>
              <w:t>emonstrate it with your software.</w:t>
            </w:r>
            <w:r>
              <w:rPr>
                <w:rFonts w:cstheme="minorHAnsi"/>
              </w:rPr>
              <w:t xml:space="preserve"> If you have multiple system tests, you can demo all of them, or just the main (success) one</w:t>
            </w:r>
            <w:r w:rsidR="00231D5C">
              <w:rPr>
                <w:rFonts w:cstheme="minorHAnsi"/>
              </w:rPr>
              <w:t>. You can decide on the basis of time that you have.</w:t>
            </w:r>
          </w:p>
        </w:tc>
      </w:tr>
    </w:tbl>
    <w:p xmlns:wp14="http://schemas.microsoft.com/office/word/2010/wordml" w:rsidR="00130E87" w:rsidP="00130E87" w:rsidRDefault="00130E87" w14:paraId="049F31CB" wp14:textId="77777777"/>
    <w:p xmlns:wp14="http://schemas.microsoft.com/office/word/2010/wordml" w:rsidR="00130E87" w:rsidP="008D1FC7" w:rsidRDefault="00130E87" w14:paraId="53128261" wp14:textId="77777777"/>
    <w:sectPr w:rsidR="00130E87" w:rsidSect="001C1F13">
      <w:foot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E07ED" w:rsidP="00A069F4" w:rsidRDefault="008E07ED" w14:paraId="4101652C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8E07ED" w:rsidP="00A069F4" w:rsidRDefault="008E07ED" w14:paraId="4B99056E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42920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Pr="00FD269B" w:rsidR="00FD269B" w:rsidRDefault="00FD269B" w14:paraId="50230CC7" wp14:textId="77777777">
        <w:pPr>
          <w:pStyle w:val="Footer"/>
          <w:jc w:val="center"/>
        </w:pPr>
        <w:r w:rsidRPr="00FD269B">
          <w:fldChar w:fldCharType="begin"/>
        </w:r>
        <w:r w:rsidRPr="00FD269B">
          <w:instrText xml:space="preserve"> PAGE   \* MERGEFORMAT </w:instrText>
        </w:r>
        <w:r w:rsidRPr="00FD269B">
          <w:fldChar w:fldCharType="separate"/>
        </w:r>
        <w:r w:rsidR="0024716D">
          <w:rPr>
            <w:noProof/>
          </w:rPr>
          <w:t>3</w:t>
        </w:r>
        <w:r w:rsidRPr="00FD269B">
          <w:rPr>
            <w:noProof/>
          </w:rPr>
          <w:fldChar w:fldCharType="end"/>
        </w:r>
      </w:p>
    </w:sdtContent>
  </w:sdt>
  <w:p xmlns:wp14="http://schemas.microsoft.com/office/word/2010/wordml" w:rsidR="00FD269B" w:rsidRDefault="00FD269B" w14:paraId="62486C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E07ED" w:rsidP="00A069F4" w:rsidRDefault="008E07ED" w14:paraId="1299C43A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8E07ED" w:rsidP="00A069F4" w:rsidRDefault="008E07ED" w14:paraId="4DDBEF00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F66"/>
    <w:multiLevelType w:val="hybridMultilevel"/>
    <w:tmpl w:val="FE300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67663"/>
    <w:multiLevelType w:val="hybridMultilevel"/>
    <w:tmpl w:val="B100DDB6"/>
    <w:lvl w:ilvl="0" w:tplc="25E40F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F40F6"/>
    <w:multiLevelType w:val="hybridMultilevel"/>
    <w:tmpl w:val="BDB6A5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FF5FD5"/>
    <w:multiLevelType w:val="hybridMultilevel"/>
    <w:tmpl w:val="8B188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E60EE0"/>
    <w:multiLevelType w:val="hybridMultilevel"/>
    <w:tmpl w:val="A9EC4C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0412B6"/>
    <w:multiLevelType w:val="hybridMultilevel"/>
    <w:tmpl w:val="2CB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6F1FC3"/>
    <w:multiLevelType w:val="hybridMultilevel"/>
    <w:tmpl w:val="72E05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AB43F7"/>
    <w:multiLevelType w:val="multilevel"/>
    <w:tmpl w:val="76FE7E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0E07AC"/>
    <w:multiLevelType w:val="hybridMultilevel"/>
    <w:tmpl w:val="EE12A9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hint="default" w:ascii="Calibri Light" w:hAnsi="Calibri Ligh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DE7D51"/>
    <w:multiLevelType w:val="hybridMultilevel"/>
    <w:tmpl w:val="CB481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AE5699"/>
    <w:multiLevelType w:val="hybridMultilevel"/>
    <w:tmpl w:val="C51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23"/>
  </w:num>
  <w:num w:numId="3">
    <w:abstractNumId w:val="20"/>
  </w:num>
  <w:num w:numId="4">
    <w:abstractNumId w:val="21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24"/>
  </w:num>
  <w:num w:numId="12">
    <w:abstractNumId w:val="19"/>
  </w:num>
  <w:num w:numId="13">
    <w:abstractNumId w:val="7"/>
  </w:num>
  <w:num w:numId="14">
    <w:abstractNumId w:val="22"/>
  </w:num>
  <w:num w:numId="15">
    <w:abstractNumId w:val="10"/>
  </w:num>
  <w:num w:numId="16">
    <w:abstractNumId w:val="11"/>
  </w:num>
  <w:num w:numId="17">
    <w:abstractNumId w:val="8"/>
  </w:num>
  <w:num w:numId="18">
    <w:abstractNumId w:val="18"/>
  </w:num>
  <w:num w:numId="19">
    <w:abstractNumId w:val="1"/>
  </w:num>
  <w:num w:numId="20">
    <w:abstractNumId w:val="4"/>
  </w:num>
  <w:num w:numId="21">
    <w:abstractNumId w:val="12"/>
  </w:num>
  <w:num w:numId="22">
    <w:abstractNumId w:val="14"/>
  </w:num>
  <w:num w:numId="23">
    <w:abstractNumId w:val="13"/>
  </w:num>
  <w:num w:numId="24">
    <w:abstractNumId w:val="0"/>
  </w:num>
  <w:num w:numId="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00AFC"/>
    <w:rsid w:val="0001584D"/>
    <w:rsid w:val="00020C56"/>
    <w:rsid w:val="00024D06"/>
    <w:rsid w:val="000369E8"/>
    <w:rsid w:val="00044C8C"/>
    <w:rsid w:val="00072C6F"/>
    <w:rsid w:val="00093213"/>
    <w:rsid w:val="000E1749"/>
    <w:rsid w:val="00101F9F"/>
    <w:rsid w:val="00111E91"/>
    <w:rsid w:val="00122303"/>
    <w:rsid w:val="00130E87"/>
    <w:rsid w:val="0013109A"/>
    <w:rsid w:val="00175202"/>
    <w:rsid w:val="00193158"/>
    <w:rsid w:val="00193A97"/>
    <w:rsid w:val="001B249D"/>
    <w:rsid w:val="001C1F13"/>
    <w:rsid w:val="001F2A94"/>
    <w:rsid w:val="00207022"/>
    <w:rsid w:val="00210B7A"/>
    <w:rsid w:val="00231D5C"/>
    <w:rsid w:val="0024716D"/>
    <w:rsid w:val="00257296"/>
    <w:rsid w:val="00261213"/>
    <w:rsid w:val="002733AB"/>
    <w:rsid w:val="002B2608"/>
    <w:rsid w:val="002E4964"/>
    <w:rsid w:val="002F045C"/>
    <w:rsid w:val="002F0773"/>
    <w:rsid w:val="00307A96"/>
    <w:rsid w:val="00307F1C"/>
    <w:rsid w:val="003117CF"/>
    <w:rsid w:val="00315085"/>
    <w:rsid w:val="0031520E"/>
    <w:rsid w:val="00315999"/>
    <w:rsid w:val="0031618D"/>
    <w:rsid w:val="00325BA3"/>
    <w:rsid w:val="00331BD8"/>
    <w:rsid w:val="003460D9"/>
    <w:rsid w:val="00355255"/>
    <w:rsid w:val="0036486F"/>
    <w:rsid w:val="0037084F"/>
    <w:rsid w:val="00386949"/>
    <w:rsid w:val="003C3F35"/>
    <w:rsid w:val="003C48B2"/>
    <w:rsid w:val="003C6A57"/>
    <w:rsid w:val="003D3B78"/>
    <w:rsid w:val="003E35F4"/>
    <w:rsid w:val="003F2609"/>
    <w:rsid w:val="00426B22"/>
    <w:rsid w:val="004453ED"/>
    <w:rsid w:val="004532DC"/>
    <w:rsid w:val="00454559"/>
    <w:rsid w:val="00462EE1"/>
    <w:rsid w:val="0047489C"/>
    <w:rsid w:val="00480783"/>
    <w:rsid w:val="00484A66"/>
    <w:rsid w:val="00497C60"/>
    <w:rsid w:val="004C51FE"/>
    <w:rsid w:val="004F2F97"/>
    <w:rsid w:val="00501EB0"/>
    <w:rsid w:val="00523D99"/>
    <w:rsid w:val="005242A8"/>
    <w:rsid w:val="00524A57"/>
    <w:rsid w:val="00524F9E"/>
    <w:rsid w:val="00530C85"/>
    <w:rsid w:val="005327E9"/>
    <w:rsid w:val="005449C3"/>
    <w:rsid w:val="005602D0"/>
    <w:rsid w:val="005B61ED"/>
    <w:rsid w:val="005F2D06"/>
    <w:rsid w:val="00616D2B"/>
    <w:rsid w:val="00636B57"/>
    <w:rsid w:val="00642F22"/>
    <w:rsid w:val="00675408"/>
    <w:rsid w:val="00696BEF"/>
    <w:rsid w:val="006A511A"/>
    <w:rsid w:val="006A702E"/>
    <w:rsid w:val="006B1995"/>
    <w:rsid w:val="006C12D4"/>
    <w:rsid w:val="006D63EF"/>
    <w:rsid w:val="006E3DDD"/>
    <w:rsid w:val="00724724"/>
    <w:rsid w:val="0072517F"/>
    <w:rsid w:val="00737FFD"/>
    <w:rsid w:val="007633D8"/>
    <w:rsid w:val="00790C10"/>
    <w:rsid w:val="007A185C"/>
    <w:rsid w:val="007A5FEF"/>
    <w:rsid w:val="007B2359"/>
    <w:rsid w:val="007C053F"/>
    <w:rsid w:val="007E09C2"/>
    <w:rsid w:val="00803237"/>
    <w:rsid w:val="00805C32"/>
    <w:rsid w:val="0081477F"/>
    <w:rsid w:val="00827CDB"/>
    <w:rsid w:val="008411A3"/>
    <w:rsid w:val="008929F9"/>
    <w:rsid w:val="00892CBD"/>
    <w:rsid w:val="00893FF7"/>
    <w:rsid w:val="0089540C"/>
    <w:rsid w:val="008B20DB"/>
    <w:rsid w:val="008D0B43"/>
    <w:rsid w:val="008D1FC7"/>
    <w:rsid w:val="008D3559"/>
    <w:rsid w:val="008E07ED"/>
    <w:rsid w:val="009025F1"/>
    <w:rsid w:val="009030B1"/>
    <w:rsid w:val="0090535A"/>
    <w:rsid w:val="00905509"/>
    <w:rsid w:val="009200E2"/>
    <w:rsid w:val="009371F1"/>
    <w:rsid w:val="00970DF4"/>
    <w:rsid w:val="00990754"/>
    <w:rsid w:val="009B65F2"/>
    <w:rsid w:val="009B6B57"/>
    <w:rsid w:val="009C0B34"/>
    <w:rsid w:val="00A02A83"/>
    <w:rsid w:val="00A049F8"/>
    <w:rsid w:val="00A069F4"/>
    <w:rsid w:val="00A17D82"/>
    <w:rsid w:val="00A30A20"/>
    <w:rsid w:val="00A5639E"/>
    <w:rsid w:val="00A65DF0"/>
    <w:rsid w:val="00A73D4F"/>
    <w:rsid w:val="00A750A4"/>
    <w:rsid w:val="00A8773D"/>
    <w:rsid w:val="00AB19A0"/>
    <w:rsid w:val="00AB2AF6"/>
    <w:rsid w:val="00AB401B"/>
    <w:rsid w:val="00AD32AB"/>
    <w:rsid w:val="00AE6B0D"/>
    <w:rsid w:val="00B0452B"/>
    <w:rsid w:val="00B21660"/>
    <w:rsid w:val="00B33827"/>
    <w:rsid w:val="00B42188"/>
    <w:rsid w:val="00B5476E"/>
    <w:rsid w:val="00B56797"/>
    <w:rsid w:val="00BA1698"/>
    <w:rsid w:val="00BA3BF7"/>
    <w:rsid w:val="00BB5ACA"/>
    <w:rsid w:val="00C179BE"/>
    <w:rsid w:val="00C24232"/>
    <w:rsid w:val="00C24FFB"/>
    <w:rsid w:val="00C45D91"/>
    <w:rsid w:val="00C5351C"/>
    <w:rsid w:val="00C83A68"/>
    <w:rsid w:val="00CB7326"/>
    <w:rsid w:val="00CF2855"/>
    <w:rsid w:val="00CF40F6"/>
    <w:rsid w:val="00D37BF1"/>
    <w:rsid w:val="00D577F4"/>
    <w:rsid w:val="00D65EB2"/>
    <w:rsid w:val="00D739CA"/>
    <w:rsid w:val="00D7548A"/>
    <w:rsid w:val="00D87F33"/>
    <w:rsid w:val="00D9467D"/>
    <w:rsid w:val="00DB0E43"/>
    <w:rsid w:val="00DB6930"/>
    <w:rsid w:val="00DB744A"/>
    <w:rsid w:val="00DC2C2F"/>
    <w:rsid w:val="00DC2EBE"/>
    <w:rsid w:val="00DD7145"/>
    <w:rsid w:val="00DF0541"/>
    <w:rsid w:val="00E0041C"/>
    <w:rsid w:val="00E14B95"/>
    <w:rsid w:val="00E30EC8"/>
    <w:rsid w:val="00E42F82"/>
    <w:rsid w:val="00E500FE"/>
    <w:rsid w:val="00E93E07"/>
    <w:rsid w:val="00E961EA"/>
    <w:rsid w:val="00EF4EAE"/>
    <w:rsid w:val="00EF5FD5"/>
    <w:rsid w:val="00F03BBE"/>
    <w:rsid w:val="00F32A42"/>
    <w:rsid w:val="00F443CF"/>
    <w:rsid w:val="00F62122"/>
    <w:rsid w:val="00F9451C"/>
    <w:rsid w:val="00F958DB"/>
    <w:rsid w:val="00FC639B"/>
    <w:rsid w:val="00FD269B"/>
    <w:rsid w:val="00FE5682"/>
    <w:rsid w:val="00FF2A17"/>
    <w:rsid w:val="01442873"/>
    <w:rsid w:val="015E407E"/>
    <w:rsid w:val="0175B589"/>
    <w:rsid w:val="05F37608"/>
    <w:rsid w:val="06F838B8"/>
    <w:rsid w:val="07B008BC"/>
    <w:rsid w:val="0A083C7B"/>
    <w:rsid w:val="0A527C73"/>
    <w:rsid w:val="0DC1098A"/>
    <w:rsid w:val="0FA7C8A7"/>
    <w:rsid w:val="1047F7A9"/>
    <w:rsid w:val="14538E03"/>
    <w:rsid w:val="14F5742C"/>
    <w:rsid w:val="16B3DBB8"/>
    <w:rsid w:val="16CD64E6"/>
    <w:rsid w:val="19678A76"/>
    <w:rsid w:val="1A5D9984"/>
    <w:rsid w:val="1A84CBC6"/>
    <w:rsid w:val="1C70F3E7"/>
    <w:rsid w:val="1D2BF8D5"/>
    <w:rsid w:val="1D521877"/>
    <w:rsid w:val="1DB55A04"/>
    <w:rsid w:val="1ECC9C83"/>
    <w:rsid w:val="1F744A96"/>
    <w:rsid w:val="1F818FAB"/>
    <w:rsid w:val="20229DFC"/>
    <w:rsid w:val="2265BA98"/>
    <w:rsid w:val="23CDD9A1"/>
    <w:rsid w:val="2438DE95"/>
    <w:rsid w:val="2566CBCA"/>
    <w:rsid w:val="258B4995"/>
    <w:rsid w:val="259DD6B6"/>
    <w:rsid w:val="26C114F4"/>
    <w:rsid w:val="26EBDBBD"/>
    <w:rsid w:val="280C8780"/>
    <w:rsid w:val="28B00F0C"/>
    <w:rsid w:val="2BE6DABC"/>
    <w:rsid w:val="2CA1AE0F"/>
    <w:rsid w:val="2CCC6229"/>
    <w:rsid w:val="2F0E23AB"/>
    <w:rsid w:val="2F1EC2AE"/>
    <w:rsid w:val="2FAA49BE"/>
    <w:rsid w:val="3252026F"/>
    <w:rsid w:val="33D40B76"/>
    <w:rsid w:val="341AE928"/>
    <w:rsid w:val="34A74AC5"/>
    <w:rsid w:val="350CBC3F"/>
    <w:rsid w:val="35A94669"/>
    <w:rsid w:val="3756DE26"/>
    <w:rsid w:val="39E8CC28"/>
    <w:rsid w:val="3B0025E2"/>
    <w:rsid w:val="3B05E46D"/>
    <w:rsid w:val="3BFD5BC2"/>
    <w:rsid w:val="3C9C361C"/>
    <w:rsid w:val="3D3448F6"/>
    <w:rsid w:val="3E014AFF"/>
    <w:rsid w:val="3E8F3A31"/>
    <w:rsid w:val="3F3759EA"/>
    <w:rsid w:val="408926B7"/>
    <w:rsid w:val="42A26942"/>
    <w:rsid w:val="4323BCD5"/>
    <w:rsid w:val="43964302"/>
    <w:rsid w:val="43B8072E"/>
    <w:rsid w:val="45C6AA5B"/>
    <w:rsid w:val="4710876C"/>
    <w:rsid w:val="478271F8"/>
    <w:rsid w:val="48EDFC09"/>
    <w:rsid w:val="49B4F416"/>
    <w:rsid w:val="49DB2C18"/>
    <w:rsid w:val="4AB6258D"/>
    <w:rsid w:val="4BD618E5"/>
    <w:rsid w:val="4E679B18"/>
    <w:rsid w:val="50CCDE6D"/>
    <w:rsid w:val="521BBD1C"/>
    <w:rsid w:val="526CEC2E"/>
    <w:rsid w:val="5389B895"/>
    <w:rsid w:val="538E24CB"/>
    <w:rsid w:val="5393D997"/>
    <w:rsid w:val="543811C3"/>
    <w:rsid w:val="564F1F35"/>
    <w:rsid w:val="56AD72BA"/>
    <w:rsid w:val="59071229"/>
    <w:rsid w:val="592FA3E9"/>
    <w:rsid w:val="5A2BD1A6"/>
    <w:rsid w:val="5BDC08DC"/>
    <w:rsid w:val="5CF7D7D2"/>
    <w:rsid w:val="5D3D17AC"/>
    <w:rsid w:val="5EFAC173"/>
    <w:rsid w:val="5F8E5706"/>
    <w:rsid w:val="602E9B27"/>
    <w:rsid w:val="609C7AAC"/>
    <w:rsid w:val="611DCE89"/>
    <w:rsid w:val="633402B7"/>
    <w:rsid w:val="65700DD7"/>
    <w:rsid w:val="65CF81C0"/>
    <w:rsid w:val="65DB64FE"/>
    <w:rsid w:val="66848739"/>
    <w:rsid w:val="687EE712"/>
    <w:rsid w:val="693ACFEA"/>
    <w:rsid w:val="69536C48"/>
    <w:rsid w:val="6D92773C"/>
    <w:rsid w:val="6EC28B83"/>
    <w:rsid w:val="7001DEF3"/>
    <w:rsid w:val="72FB1E1F"/>
    <w:rsid w:val="774FBADB"/>
    <w:rsid w:val="78EABB15"/>
    <w:rsid w:val="7947CBA2"/>
    <w:rsid w:val="799AAF23"/>
    <w:rsid w:val="7BD5C60A"/>
    <w:rsid w:val="7EE63FA1"/>
    <w:rsid w:val="7FD8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6263B"/>
  <w15:chartTrackingRefBased/>
  <w15:docId w15:val="{F3F0DD72-AC59-411F-B4A4-B65BAEC9A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E87"/>
    <w:pPr>
      <w:keepNext/>
      <w:keepLines/>
      <w:numPr>
        <w:numId w:val="1"/>
      </w:numPr>
      <w:shd w:val="clear" w:color="auto" w:fill="C5E0B3" w:themeFill="accent6" w:themeFillTint="66"/>
      <w:spacing w:before="240" w:after="120"/>
      <w:outlineLvl w:val="0"/>
    </w:pPr>
    <w:rPr>
      <w:rFonts w:asciiTheme="majorHAnsi" w:hAnsiTheme="majorHAnsi"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30E87"/>
    <w:rPr>
      <w:rFonts w:asciiTheme="majorHAnsi" w:hAnsiTheme="majorHAnsi" w:eastAsiaTheme="majorEastAsia" w:cstheme="majorBidi"/>
      <w:b/>
      <w:sz w:val="26"/>
      <w:szCs w:val="32"/>
      <w:shd w:val="clear" w:color="auto" w:fill="C5E0B3" w:themeFill="accent6" w:themeFillTint="66"/>
    </w:rPr>
  </w:style>
  <w:style w:type="character" w:styleId="Heading2Char" w:customStyle="1">
    <w:name w:val="Heading 2 Char"/>
    <w:basedOn w:val="DefaultParagraphFont"/>
    <w:link w:val="Heading2"/>
    <w:uiPriority w:val="9"/>
    <w:rsid w:val="001C1F13"/>
    <w:rPr>
      <w:rFonts w:asciiTheme="majorHAnsi" w:hAnsiTheme="majorHAnsi" w:eastAsiaTheme="majorEastAsia" w:cstheme="majorBidi"/>
      <w:b/>
      <w:sz w:val="26"/>
      <w:szCs w:val="26"/>
      <w:shd w:val="clear" w:color="auto" w:fill="C5E0B3" w:themeFill="accent6" w:themeFillTint="66"/>
    </w:rPr>
  </w:style>
  <w:style w:type="character" w:styleId="Heading3Char" w:customStyle="1">
    <w:name w:val="Heading 3 Char"/>
    <w:basedOn w:val="DefaultParagraphFont"/>
    <w:link w:val="Heading3"/>
    <w:uiPriority w:val="9"/>
    <w:rsid w:val="001C1F13"/>
    <w:rPr>
      <w:rFonts w:asciiTheme="majorHAnsi" w:hAnsiTheme="majorHAnsi" w:eastAsiaTheme="majorEastAsia" w:cstheme="majorBidi"/>
      <w:b/>
      <w:sz w:val="24"/>
      <w:szCs w:val="24"/>
      <w:shd w:val="clear" w:color="auto" w:fill="C5E0B3" w:themeFill="accent6" w:themeFillTint="6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69F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69F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069F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69F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069F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69F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69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styleId="Code" w:customStyle="1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FD269B"/>
    <w:rPr>
      <w:sz w:val="20"/>
    </w:rPr>
  </w:style>
  <w:style w:type="paragraph" w:styleId="AppendixStyle" w:customStyle="1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D1F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valdostaedu-my.sharepoint.com/personal/wcadair_valdosta_edu/_layouts/15/AccessDenied.aspx?Source=https%3A%2F%2Fvaldostaedu-my%2Esharepoint%2Ecom%2Fpersonal%2Fwcadair_valdosta_edu%2FDocuments%2FSoftware%20Engineering%20Project%2Emp4%3Fct%3D1733936847622%26or%3DOWA-NT-Mail%26cid%3D3a7f0d8f-bc76-c4f3-7ee3-b3fc838cf57a%26nav%3DeyJyZWZlcnJhbEluZm8iOnsicmVmZXJyYWxBcHAiOiJPbmVEcml2ZUZvckJ1c2luZXNzIiwicmVmZXJyYWxBcHBQbGF0Zm9ybSI6IldlYiIsInJlZmVycmFsTW9kZSI6InZpZXciLCJyZWZlcnJhbFZpZXciOiJNeUZpbGVzTGlua0NvcHkifX0&amp;correlation=d78d6ca1-a0b2-7000-3b0f-1b500a652d83&amp;Type=item&amp;name=4cb62aca-0cea-450a-8df3-68c5740a4fd1&amp;listItemId=14&amp;listItemUniqueId=3f436c76-31cf-40fb-8f6f-1ae2a0daf8c4" TargetMode="External" Id="Rc49511e2bea349ea" /><Relationship Type="http://schemas.openxmlformats.org/officeDocument/2006/relationships/image" Target="/media/image.png" Id="rId121088496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A595-D1BE-4197-943F-B8877472D8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1302_book5.dotx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R. Gibson</dc:creator>
  <keywords/>
  <dc:description/>
  <lastModifiedBy>Christian F McCambridge</lastModifiedBy>
  <revision>24</revision>
  <dcterms:created xsi:type="dcterms:W3CDTF">2023-05-12T19:50:00.0000000Z</dcterms:created>
  <dcterms:modified xsi:type="dcterms:W3CDTF">2024-12-11T17:08:01.1656399Z</dcterms:modified>
</coreProperties>
</file>